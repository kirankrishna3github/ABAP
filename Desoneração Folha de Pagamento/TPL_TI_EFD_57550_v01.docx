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485E6A" w:rsidP="009300F1">
      <w:pPr>
        <w:pStyle w:val="Body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023360" cy="8045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63" t="4166" r="82031" b="9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tbl>
      <w:tblPr>
        <w:tblpPr w:leftFromText="180" w:rightFromText="180" w:vertAnchor="text" w:horzAnchor="margin" w:tblpXSpec="center" w:tblpY="89"/>
        <w:tblW w:w="0" w:type="auto"/>
        <w:tblLayout w:type="fixed"/>
        <w:tblLook w:val="0000"/>
      </w:tblPr>
      <w:tblGrid>
        <w:gridCol w:w="8539"/>
      </w:tblGrid>
      <w:tr w:rsidR="009300F1" w:rsidRPr="0022338F" w:rsidTr="001B23A3">
        <w:trPr>
          <w:trHeight w:val="1112"/>
        </w:trPr>
        <w:tc>
          <w:tcPr>
            <w:tcW w:w="8539" w:type="dxa"/>
            <w:vAlign w:val="center"/>
          </w:tcPr>
          <w:p w:rsidR="009300F1" w:rsidRPr="009300F1" w:rsidRDefault="009300F1" w:rsidP="001B23A3">
            <w:pPr>
              <w:spacing w:before="240"/>
              <w:jc w:val="center"/>
              <w:rPr>
                <w:rFonts w:cs="Arial"/>
                <w:b/>
                <w:kern w:val="28"/>
                <w:sz w:val="56"/>
                <w:szCs w:val="40"/>
                <w:lang w:val="pt-BR"/>
              </w:rPr>
            </w:pP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Especificação </w:t>
            </w:r>
            <w:r w:rsidR="00013B3D">
              <w:rPr>
                <w:rFonts w:cs="Arial"/>
                <w:b/>
                <w:kern w:val="28"/>
                <w:sz w:val="56"/>
                <w:szCs w:val="40"/>
                <w:lang w:val="pt-BR"/>
              </w:rPr>
              <w:t>Funcional</w:t>
            </w: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 de Desenvolvimento</w:t>
            </w:r>
          </w:p>
          <w:p w:rsidR="009300F1" w:rsidRPr="009300F1" w:rsidRDefault="009300F1" w:rsidP="006B0CA8">
            <w:pPr>
              <w:spacing w:before="240"/>
              <w:jc w:val="center"/>
              <w:rPr>
                <w:rFonts w:cs="Arial"/>
                <w:kern w:val="28"/>
                <w:sz w:val="56"/>
                <w:lang w:val="pt-BR"/>
              </w:rPr>
            </w:pPr>
            <w:r w:rsidRPr="009300F1">
              <w:rPr>
                <w:rFonts w:cs="Arial"/>
                <w:kern w:val="28"/>
                <w:sz w:val="48"/>
                <w:lang w:val="pt-BR"/>
              </w:rPr>
              <w:t>&lt;</w:t>
            </w:r>
            <w:r w:rsidR="006B0CA8">
              <w:rPr>
                <w:rFonts w:cs="Arial"/>
                <w:kern w:val="28"/>
                <w:sz w:val="48"/>
                <w:lang w:val="pt-BR"/>
              </w:rPr>
              <w:t>Desoneração da Folha</w:t>
            </w:r>
            <w:r w:rsidR="009F38B6" w:rsidRPr="009300F1">
              <w:rPr>
                <w:rFonts w:cs="Arial"/>
                <w:kern w:val="28"/>
                <w:sz w:val="48"/>
                <w:lang w:val="pt-BR"/>
              </w:rPr>
              <w:t xml:space="preserve"> </w:t>
            </w:r>
            <w:r w:rsidRPr="009300F1">
              <w:rPr>
                <w:rFonts w:cs="Arial"/>
                <w:kern w:val="28"/>
                <w:sz w:val="48"/>
                <w:lang w:val="pt-BR"/>
              </w:rPr>
              <w:t>&gt;</w:t>
            </w:r>
          </w:p>
        </w:tc>
      </w:tr>
    </w:tbl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1B23A3" w:rsidRPr="009300F1" w:rsidRDefault="001B23A3" w:rsidP="009300F1">
      <w:pPr>
        <w:pStyle w:val="Body1"/>
        <w:rPr>
          <w:rFonts w:ascii="Arial" w:hAnsi="Arial" w:cs="Arial"/>
          <w:b/>
          <w:bCs/>
          <w:lang w:val="pt-BR"/>
        </w:rPr>
      </w:pPr>
    </w:p>
    <w:p w:rsidR="005B14CB" w:rsidRPr="006B0CA8" w:rsidRDefault="00114301">
      <w:pPr>
        <w:pStyle w:val="Sumrio1"/>
        <w:rPr>
          <w:lang w:val="pt-BR"/>
        </w:rPr>
      </w:pPr>
      <w:r w:rsidRPr="00013B3D">
        <w:rPr>
          <w:rFonts w:ascii="Arial" w:hAnsi="Arial" w:cs="Arial"/>
          <w:sz w:val="20"/>
          <w:lang w:val="pt-BR"/>
        </w:rPr>
        <w:br w:type="page"/>
      </w:r>
      <w:r w:rsidR="00D93AD7" w:rsidRPr="00D93AD7">
        <w:rPr>
          <w:rFonts w:ascii="Arial" w:hAnsi="Arial" w:cs="Arial"/>
          <w:sz w:val="20"/>
        </w:rPr>
        <w:fldChar w:fldCharType="begin"/>
      </w:r>
      <w:r w:rsidR="001B23A3" w:rsidRPr="00B04485">
        <w:rPr>
          <w:rFonts w:ascii="Arial" w:hAnsi="Arial" w:cs="Arial"/>
          <w:sz w:val="20"/>
          <w:lang w:val="pt-BR"/>
        </w:rPr>
        <w:instrText xml:space="preserve"> TOC \o "1-3" \h \z \t "*Header 1,1,*Header 2,2,*Header 3,3" </w:instrText>
      </w:r>
      <w:r w:rsidR="00D93AD7" w:rsidRPr="00D93AD7">
        <w:rPr>
          <w:rFonts w:ascii="Arial" w:hAnsi="Arial" w:cs="Arial"/>
          <w:sz w:val="20"/>
        </w:rPr>
        <w:fldChar w:fldCharType="separate"/>
      </w:r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1" w:history="1">
        <w:r w:rsidR="005B14CB" w:rsidRPr="002E46A6">
          <w:rPr>
            <w:rStyle w:val="Hyperlink"/>
            <w:rFonts w:cs="Arial"/>
            <w:bCs/>
            <w:lang w:val="pt-BR"/>
          </w:rPr>
          <w:t>1 - Identificação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2" w:history="1">
        <w:r w:rsidR="005B14CB" w:rsidRPr="002E46A6">
          <w:rPr>
            <w:rStyle w:val="Hyperlink"/>
            <w:rFonts w:cs="Arial"/>
            <w:bCs/>
            <w:lang w:val="pt-BR"/>
          </w:rPr>
          <w:t>2 - Controles de Alterações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3" w:history="1">
        <w:r w:rsidR="005B14CB" w:rsidRPr="002E46A6">
          <w:rPr>
            <w:rStyle w:val="Hyperlink"/>
            <w:lang w:val="pt-BR"/>
          </w:rPr>
          <w:t>3 - Estratégia do Desenvolvimento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4" w:history="1">
        <w:r w:rsidR="005B14CB" w:rsidRPr="002E46A6">
          <w:rPr>
            <w:rStyle w:val="Hyperlink"/>
            <w:lang w:val="pt-BR"/>
          </w:rPr>
          <w:t>4 – Requisitos do Usuário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5" w:history="1">
        <w:r w:rsidR="005B14CB" w:rsidRPr="002E46A6">
          <w:rPr>
            <w:rStyle w:val="Hyperlink"/>
            <w:rFonts w:cs="Arial"/>
            <w:bCs/>
            <w:lang w:val="pt-BR"/>
          </w:rPr>
          <w:t>5 - Detalhamento da Especificação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6" w:history="1">
        <w:r w:rsidR="005B14CB" w:rsidRPr="002E46A6">
          <w:rPr>
            <w:rStyle w:val="Hyperlink"/>
            <w:rFonts w:cs="Arial"/>
            <w:noProof/>
            <w:lang w:val="pt-BR"/>
          </w:rPr>
          <w:t>5.0 - Diagrama  / Fluxo técnico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7" w:history="1">
        <w:r w:rsidR="005B14CB" w:rsidRPr="002E46A6">
          <w:rPr>
            <w:rStyle w:val="Hyperlink"/>
            <w:rFonts w:cs="Arial"/>
            <w:noProof/>
            <w:lang w:val="pt-BR"/>
          </w:rPr>
          <w:t>5.1 - Diagrama  / Fluxo da proposta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8" w:history="1">
        <w:r w:rsidR="005B14CB" w:rsidRPr="002E46A6">
          <w:rPr>
            <w:rStyle w:val="Hyperlink"/>
            <w:rFonts w:cs="Arial"/>
            <w:noProof/>
            <w:lang w:val="pt-BR"/>
          </w:rPr>
          <w:t>5.2 – Descrição detalhada da Especificação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9" w:history="1">
        <w:r w:rsidR="005B14CB" w:rsidRPr="002E46A6">
          <w:rPr>
            <w:rStyle w:val="Hyperlink"/>
            <w:rFonts w:cs="Arial"/>
            <w:noProof/>
            <w:lang w:val="pt-BR"/>
          </w:rPr>
          <w:t>5.4 - Parâmetros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0" w:history="1">
        <w:r w:rsidR="005B14CB" w:rsidRPr="002E46A6">
          <w:rPr>
            <w:rStyle w:val="Hyperlink"/>
            <w:rFonts w:cs="Arial"/>
            <w:bCs/>
            <w:lang w:val="pt-BR"/>
          </w:rPr>
          <w:t>6 - Pré-requisitos para processamento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1" w:history="1">
        <w:r w:rsidR="005B14CB" w:rsidRPr="002E46A6">
          <w:rPr>
            <w:rStyle w:val="Hyperlink"/>
            <w:rFonts w:cs="Arial"/>
            <w:bCs/>
            <w:lang w:val="pt-BR"/>
          </w:rPr>
          <w:t>7 - Freqüência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2" w:history="1">
        <w:r w:rsidR="005B14CB" w:rsidRPr="002E46A6">
          <w:rPr>
            <w:rStyle w:val="Hyperlink"/>
            <w:rFonts w:cs="Arial"/>
            <w:bCs/>
            <w:lang w:val="pt-BR"/>
          </w:rPr>
          <w:t>8 - Classificação dos Dados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3" w:history="1">
        <w:r w:rsidR="005B14CB" w:rsidRPr="002E46A6">
          <w:rPr>
            <w:rStyle w:val="Hyperlink"/>
            <w:rFonts w:cs="Arial"/>
            <w:bCs/>
            <w:lang w:val="pt-BR"/>
          </w:rPr>
          <w:t>9 - Autorizações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4" w:history="1">
        <w:r w:rsidR="005B14CB" w:rsidRPr="002E46A6">
          <w:rPr>
            <w:rStyle w:val="Hyperlink"/>
            <w:rFonts w:cs="Arial"/>
            <w:bCs/>
            <w:lang w:val="pt-BR"/>
          </w:rPr>
          <w:t>10 - Procedimentos de Contigência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5" w:history="1">
        <w:r w:rsidR="005B14CB" w:rsidRPr="002E46A6">
          <w:rPr>
            <w:rStyle w:val="Hyperlink"/>
            <w:rFonts w:cs="Arial"/>
            <w:bCs/>
            <w:lang w:val="pt-BR"/>
          </w:rPr>
          <w:t>11 - Plano de Testes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6" w:history="1">
        <w:r w:rsidR="005B14CB" w:rsidRPr="002E46A6">
          <w:rPr>
            <w:rStyle w:val="Hyperlink"/>
            <w:rFonts w:cs="Arial"/>
            <w:noProof/>
            <w:lang w:val="pt-BR"/>
          </w:rPr>
          <w:t>11.1 - Unitários R/3 - ABAP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7" w:history="1">
        <w:r w:rsidR="005B14CB" w:rsidRPr="002E46A6">
          <w:rPr>
            <w:rStyle w:val="Hyperlink"/>
            <w:rFonts w:cs="Arial"/>
            <w:noProof/>
            <w:lang w:val="pt-BR"/>
          </w:rPr>
          <w:t>11.2 - Testes Integrados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8" w:history="1">
        <w:r w:rsidR="005B14CB" w:rsidRPr="002E46A6">
          <w:rPr>
            <w:rStyle w:val="Hyperlink"/>
            <w:rFonts w:cs="Arial"/>
            <w:noProof/>
            <w:lang w:val="pt-BR"/>
          </w:rPr>
          <w:t>11.3 - Aceitação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9" w:history="1">
        <w:r w:rsidR="005B14CB" w:rsidRPr="002E46A6">
          <w:rPr>
            <w:rStyle w:val="Hyperlink"/>
            <w:rFonts w:cs="Arial"/>
            <w:bCs/>
            <w:lang w:val="pt-BR"/>
          </w:rPr>
          <w:t>12 – Informações Técnicas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0" w:history="1">
        <w:r w:rsidR="005B14CB" w:rsidRPr="002E46A6">
          <w:rPr>
            <w:rStyle w:val="Hyperlink"/>
            <w:rFonts w:cs="Arial"/>
            <w:noProof/>
            <w:lang w:val="pt-BR"/>
          </w:rPr>
          <w:t>12.1 – Informações do Desenvolvimento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1" w:history="1">
        <w:r w:rsidR="005B14CB" w:rsidRPr="002E46A6">
          <w:rPr>
            <w:rStyle w:val="Hyperlink"/>
            <w:rFonts w:cs="Arial"/>
            <w:noProof/>
            <w:lang w:val="pt-BR"/>
          </w:rPr>
          <w:t>12.2 – Atributos do Programa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2" w:history="1">
        <w:r w:rsidR="005B14CB" w:rsidRPr="002E46A6">
          <w:rPr>
            <w:rStyle w:val="Hyperlink"/>
            <w:rFonts w:cs="Arial"/>
            <w:noProof/>
            <w:lang w:val="pt-BR"/>
          </w:rPr>
          <w:t>12.3 – Atributos Operacionais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D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3" w:history="1">
        <w:r w:rsidR="005B14CB" w:rsidRPr="002E46A6">
          <w:rPr>
            <w:rStyle w:val="Hyperlink"/>
            <w:rFonts w:cs="Arial"/>
            <w:bCs/>
            <w:lang w:val="pt-BR"/>
          </w:rPr>
          <w:t>13 – Layout do(s) arquivo(s) ou tela(s) de entrada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4" w:history="1">
        <w:r w:rsidR="005B14CB" w:rsidRPr="002E46A6">
          <w:rPr>
            <w:rStyle w:val="Hyperlink"/>
            <w:rFonts w:cs="Arial"/>
            <w:bCs/>
            <w:lang w:val="pt-BR"/>
          </w:rPr>
          <w:t>14 – Parâmetros de seleção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5" w:history="1">
        <w:r w:rsidR="005B14CB" w:rsidRPr="002E46A6">
          <w:rPr>
            <w:rStyle w:val="Hyperlink"/>
            <w:rFonts w:cs="Arial"/>
            <w:bCs/>
            <w:lang w:val="pt-BR"/>
          </w:rPr>
          <w:t>15 – Seqüência de telas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6" w:history="1">
        <w:r w:rsidR="005B14CB" w:rsidRPr="002E46A6">
          <w:rPr>
            <w:rStyle w:val="Hyperlink"/>
            <w:rFonts w:cs="Arial"/>
            <w:bCs/>
            <w:lang w:val="pt-BR"/>
          </w:rPr>
          <w:t>16 – Saída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7" w:history="1">
        <w:r w:rsidR="005B14CB" w:rsidRPr="002E46A6">
          <w:rPr>
            <w:rStyle w:val="Hyperlink"/>
            <w:rFonts w:cs="Arial"/>
            <w:bCs/>
            <w:lang w:val="pt-BR"/>
          </w:rPr>
          <w:t>17 – Observações de procedimentos (português estruturado)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8" w:history="1">
        <w:r w:rsidR="005B14CB" w:rsidRPr="002E46A6">
          <w:rPr>
            <w:rStyle w:val="Hyperlink"/>
            <w:rFonts w:cs="Arial"/>
            <w:bCs/>
            <w:lang w:val="pt-BR"/>
          </w:rPr>
          <w:t>18 – Objetos novos criados para esta especificação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9" w:history="1">
        <w:r w:rsidR="005B14CB" w:rsidRPr="002E46A6">
          <w:rPr>
            <w:rStyle w:val="Hyperlink"/>
            <w:rFonts w:cs="Arial"/>
            <w:bCs/>
            <w:lang w:val="pt-BR"/>
          </w:rPr>
          <w:t>19 – Pendências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30" w:history="1">
        <w:r w:rsidR="005B14CB" w:rsidRPr="002E46A6">
          <w:rPr>
            <w:rStyle w:val="Hyperlink"/>
            <w:rFonts w:cs="Arial"/>
            <w:bCs/>
            <w:lang w:val="pt-BR"/>
          </w:rPr>
          <w:t>20 – Conclusão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D93AD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31" w:history="1">
        <w:r w:rsidR="005B14CB" w:rsidRPr="002E46A6">
          <w:rPr>
            <w:rStyle w:val="Hyperlink"/>
            <w:rFonts w:cs="Arial"/>
            <w:bCs/>
            <w:lang w:val="pt-BR"/>
          </w:rPr>
          <w:t>Anexos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DA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B23A3" w:rsidRPr="009300F1" w:rsidRDefault="00D93AD7">
      <w:pPr>
        <w:pStyle w:val="Ttulo1"/>
        <w:rPr>
          <w:rFonts w:cs="Arial"/>
          <w:bCs/>
          <w:sz w:val="24"/>
          <w:lang w:val="pt-BR"/>
        </w:rPr>
      </w:pPr>
      <w:r w:rsidRPr="009300F1">
        <w:rPr>
          <w:rFonts w:cs="Arial"/>
          <w:sz w:val="20"/>
        </w:rPr>
        <w:fldChar w:fldCharType="end"/>
      </w:r>
      <w:r w:rsidR="001B23A3" w:rsidRPr="009300F1">
        <w:rPr>
          <w:rFonts w:cs="Arial"/>
          <w:bCs/>
          <w:sz w:val="24"/>
          <w:lang w:val="pt-BR"/>
        </w:rPr>
        <w:br w:type="page"/>
      </w:r>
      <w:bookmarkStart w:id="0" w:name="_Toc267928429"/>
      <w:bookmarkStart w:id="1" w:name="_Toc361300301"/>
      <w:r w:rsidR="001B23A3" w:rsidRPr="009300F1">
        <w:rPr>
          <w:rFonts w:cs="Arial"/>
          <w:bCs/>
          <w:sz w:val="24"/>
          <w:lang w:val="pt-BR"/>
        </w:rPr>
        <w:lastRenderedPageBreak/>
        <w:t>1 - Identificação</w:t>
      </w:r>
      <w:bookmarkEnd w:id="0"/>
      <w:bookmarkEnd w:id="1"/>
    </w:p>
    <w:p w:rsidR="001B23A3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6946"/>
      </w:tblGrid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na 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A94CBD" w:rsidP="006B0CA8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Cs/>
                <w:lang w:val="pt-BR"/>
              </w:rPr>
              <w:t>FI</w:t>
            </w:r>
            <w:r w:rsidR="00C76E29">
              <w:rPr>
                <w:rFonts w:cs="Arial"/>
                <w:bCs/>
                <w:lang w:val="pt-BR"/>
              </w:rPr>
              <w:t>_</w:t>
            </w:r>
            <w:r w:rsidR="00C76E29">
              <w:t xml:space="preserve"> </w:t>
            </w:r>
            <w:r w:rsidR="00EE11FA" w:rsidRPr="00EE11FA">
              <w:t>57550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p/ desenvolvimento</w:t>
            </w:r>
          </w:p>
        </w:tc>
        <w:tc>
          <w:tcPr>
            <w:tcW w:w="6946" w:type="dxa"/>
            <w:vAlign w:val="center"/>
          </w:tcPr>
          <w:p w:rsidR="005B098B" w:rsidRPr="00FD23AE" w:rsidRDefault="00AE7E75" w:rsidP="006B0CA8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Cs/>
                <w:lang w:val="pt-BR"/>
              </w:rPr>
              <w:t>FI_</w:t>
            </w:r>
            <w:r w:rsidR="00EE11FA">
              <w:t xml:space="preserve"> </w:t>
            </w:r>
            <w:r w:rsidR="00EE11FA" w:rsidRPr="00EE11FA">
              <w:rPr>
                <w:rFonts w:cs="Arial"/>
                <w:bCs/>
                <w:lang w:val="pt-BR"/>
              </w:rPr>
              <w:t>5755</w:t>
            </w:r>
            <w:r w:rsidR="00EE11FA">
              <w:rPr>
                <w:rFonts w:cs="Arial"/>
                <w:bCs/>
                <w:lang w:val="pt-BR"/>
              </w:rPr>
              <w:t>1</w:t>
            </w: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5B098B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FI-</w:t>
            </w:r>
            <w:r w:rsidR="00D0504E">
              <w:rPr>
                <w:rFonts w:cs="Arial"/>
                <w:sz w:val="20"/>
                <w:lang w:val="pt-BR"/>
              </w:rPr>
              <w:t>AR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Sub-frente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Empresa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5B098B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Todas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Processo no Solution Manager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 xml:space="preserve">Elaborado por (Especif. </w:t>
            </w:r>
            <w:r w:rsidRPr="00FD23AE">
              <w:rPr>
                <w:rFonts w:cs="Arial"/>
                <w:bCs/>
                <w:sz w:val="20"/>
              </w:rPr>
              <w:t>Funcional)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 Fermino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9F38B6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proofErr w:type="gramStart"/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proofErr w:type="gramEnd"/>
            <w:r w:rsidR="009F38B6">
              <w:rPr>
                <w:rFonts w:cs="Arial"/>
                <w:sz w:val="20"/>
                <w:lang w:val="pt-BR"/>
              </w:rPr>
              <w:t>10</w:t>
            </w:r>
            <w:r w:rsidR="00603028">
              <w:rPr>
                <w:rFonts w:cs="Arial"/>
                <w:sz w:val="20"/>
                <w:lang w:val="pt-BR"/>
              </w:rPr>
              <w:t>.</w:t>
            </w:r>
            <w:r w:rsidR="00BE2D49">
              <w:rPr>
                <w:rFonts w:cs="Arial"/>
                <w:sz w:val="20"/>
                <w:lang w:val="pt-BR"/>
              </w:rPr>
              <w:t>0</w:t>
            </w:r>
            <w:r w:rsidR="009F38B6">
              <w:rPr>
                <w:rFonts w:cs="Arial"/>
                <w:sz w:val="20"/>
                <w:lang w:val="pt-BR"/>
              </w:rPr>
              <w:t>7</w:t>
            </w:r>
            <w:r w:rsidR="00603028">
              <w:rPr>
                <w:rFonts w:cs="Arial"/>
                <w:sz w:val="20"/>
                <w:lang w:val="pt-BR"/>
              </w:rPr>
              <w:t>.201</w:t>
            </w:r>
            <w:r w:rsidR="00B34932">
              <w:rPr>
                <w:rFonts w:cs="Arial"/>
                <w:sz w:val="20"/>
                <w:lang w:val="pt-BR"/>
              </w:rPr>
              <w:t>3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8745</w:t>
            </w:r>
          </w:p>
        </w:tc>
      </w:tr>
      <w:tr w:rsidR="00496F3A" w:rsidRPr="0022338F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E-mail:</w:t>
            </w:r>
            <w:r w:rsidR="005427B9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uderson.fermino</w:t>
            </w:r>
            <w:r w:rsidR="005427B9">
              <w:rPr>
                <w:rFonts w:cs="Arial"/>
                <w:sz w:val="20"/>
                <w:lang w:val="pt-BR"/>
              </w:rPr>
              <w:t>@ache.com.br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Elaborado por (Analista Técnico)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BE2D49">
              <w:rPr>
                <w:rFonts w:cs="Arial"/>
                <w:sz w:val="20"/>
                <w:lang w:val="pt-BR"/>
              </w:rPr>
              <w:t xml:space="preserve"> Uderson Fermino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9F38B6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r w:rsidR="00BE2D49">
              <w:rPr>
                <w:rFonts w:cs="Arial"/>
                <w:sz w:val="20"/>
                <w:lang w:val="pt-BR"/>
              </w:rPr>
              <w:t xml:space="preserve"> </w:t>
            </w:r>
            <w:r w:rsidR="00B34932">
              <w:rPr>
                <w:rFonts w:cs="Arial"/>
                <w:sz w:val="20"/>
                <w:lang w:val="pt-BR"/>
              </w:rPr>
              <w:t>1</w:t>
            </w:r>
            <w:r w:rsidR="009F38B6">
              <w:rPr>
                <w:rFonts w:cs="Arial"/>
                <w:sz w:val="20"/>
                <w:lang w:val="pt-BR"/>
              </w:rPr>
              <w:t>0</w:t>
            </w:r>
            <w:r w:rsidR="00B34932">
              <w:rPr>
                <w:rFonts w:cs="Arial"/>
                <w:sz w:val="20"/>
                <w:lang w:val="pt-BR"/>
              </w:rPr>
              <w:t>.0</w:t>
            </w:r>
            <w:r w:rsidR="009F38B6">
              <w:rPr>
                <w:rFonts w:cs="Arial"/>
                <w:sz w:val="20"/>
                <w:lang w:val="pt-BR"/>
              </w:rPr>
              <w:t>7</w:t>
            </w:r>
            <w:r w:rsidR="00B34932">
              <w:rPr>
                <w:rFonts w:cs="Arial"/>
                <w:sz w:val="20"/>
                <w:lang w:val="pt-BR"/>
              </w:rPr>
              <w:t>.2013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BE2D49">
              <w:rPr>
                <w:rFonts w:cs="Arial"/>
                <w:sz w:val="20"/>
                <w:lang w:val="pt-BR"/>
              </w:rPr>
              <w:t xml:space="preserve"> 8745</w:t>
            </w:r>
          </w:p>
        </w:tc>
      </w:tr>
      <w:tr w:rsidR="00496F3A" w:rsidRPr="0022338F" w:rsidTr="00FD23AE">
        <w:trPr>
          <w:trHeight w:val="369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E-mail:</w:t>
            </w:r>
            <w:r w:rsidR="00BE2D49">
              <w:rPr>
                <w:rFonts w:cs="Arial"/>
                <w:sz w:val="20"/>
                <w:lang w:val="pt-BR"/>
              </w:rPr>
              <w:t xml:space="preserve"> uderson.fermino@ache.com.br</w:t>
            </w:r>
          </w:p>
        </w:tc>
      </w:tr>
    </w:tbl>
    <w:p w:rsidR="000B00AB" w:rsidRDefault="000B00AB">
      <w:pPr>
        <w:jc w:val="both"/>
        <w:rPr>
          <w:rFonts w:cs="Arial"/>
          <w:sz w:val="20"/>
          <w:lang w:val="pt-BR"/>
        </w:rPr>
      </w:pPr>
    </w:p>
    <w:p w:rsidR="000B00AB" w:rsidRPr="00A94CBD" w:rsidRDefault="000B00AB">
      <w:pPr>
        <w:rPr>
          <w:lang w:val="pt-BR"/>
        </w:rPr>
      </w:pPr>
      <w:r w:rsidRPr="00A94CBD">
        <w:rPr>
          <w:lang w:val="pt-BR"/>
        </w:rPr>
        <w:br w:type="page"/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7796"/>
      </w:tblGrid>
      <w:tr w:rsidR="000B00AB" w:rsidRPr="009F38B6" w:rsidTr="00FD23AE">
        <w:trPr>
          <w:trHeight w:val="311"/>
        </w:trPr>
        <w:tc>
          <w:tcPr>
            <w:tcW w:w="2552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lastRenderedPageBreak/>
              <w:t>Tipo de Especificação</w:t>
            </w:r>
          </w:p>
        </w:tc>
        <w:tc>
          <w:tcPr>
            <w:tcW w:w="7796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Interface de Entrada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Exits (Enhancements)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>(</w:t>
            </w:r>
            <w:r w:rsidR="00BE2D49">
              <w:rPr>
                <w:rFonts w:cs="Arial"/>
                <w:szCs w:val="22"/>
                <w:lang w:val="pt-BR"/>
              </w:rPr>
              <w:t xml:space="preserve">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Relatório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  ) Sapscript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Interface de Saída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 xml:space="preserve">(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Módulo de função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</w:t>
            </w:r>
            <w:r w:rsidR="001275A6">
              <w:rPr>
                <w:rFonts w:cs="Arial"/>
                <w:szCs w:val="22"/>
                <w:lang w:val="pt-BR"/>
              </w:rPr>
              <w:t>X</w:t>
            </w:r>
            <w:r w:rsidRPr="00FD23AE">
              <w:rPr>
                <w:rFonts w:cs="Arial"/>
                <w:szCs w:val="22"/>
                <w:lang w:val="pt-BR"/>
              </w:rPr>
              <w:t xml:space="preserve">) Online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Migração de Dados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  ) Outros:____________________________________________________</w:t>
            </w:r>
          </w:p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</w:p>
        </w:tc>
      </w:tr>
      <w:tr w:rsidR="00136A53" w:rsidRPr="00FD23AE" w:rsidTr="00FD23AE">
        <w:trPr>
          <w:trHeight w:val="477"/>
        </w:trPr>
        <w:tc>
          <w:tcPr>
            <w:tcW w:w="2552" w:type="dxa"/>
            <w:vAlign w:val="center"/>
          </w:tcPr>
          <w:p w:rsidR="00136A53" w:rsidRPr="00FD23AE" w:rsidRDefault="00136A53" w:rsidP="00E77918">
            <w:pPr>
              <w:rPr>
                <w:rFonts w:cs="Arial"/>
                <w:bCs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Prioridade até</w:t>
            </w:r>
          </w:p>
        </w:tc>
        <w:tc>
          <w:tcPr>
            <w:tcW w:w="7796" w:type="dxa"/>
            <w:vAlign w:val="center"/>
          </w:tcPr>
          <w:p w:rsidR="00136A53" w:rsidRPr="00FD23AE" w:rsidRDefault="00136A53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lang w:val="pt-BR"/>
              </w:rPr>
              <w:t>_____/_____/_____</w:t>
            </w:r>
          </w:p>
        </w:tc>
      </w:tr>
    </w:tbl>
    <w:p w:rsidR="005B098B" w:rsidRDefault="005B098B">
      <w:pPr>
        <w:jc w:val="both"/>
        <w:rPr>
          <w:rFonts w:cs="Arial"/>
          <w:sz w:val="20"/>
          <w:lang w:val="pt-BR"/>
        </w:rPr>
      </w:pPr>
    </w:p>
    <w:p w:rsidR="0098517F" w:rsidRPr="009300F1" w:rsidRDefault="00603028" w:rsidP="00603028">
      <w:pPr>
        <w:tabs>
          <w:tab w:val="left" w:pos="6010"/>
        </w:tabs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tbl>
      <w:tblPr>
        <w:tblW w:w="104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53"/>
        <w:gridCol w:w="5528"/>
      </w:tblGrid>
      <w:tr w:rsidR="001B23A3" w:rsidRPr="007029F3" w:rsidTr="002E0509">
        <w:trPr>
          <w:cantSplit/>
          <w:trHeight w:val="383"/>
        </w:trPr>
        <w:tc>
          <w:tcPr>
            <w:tcW w:w="10481" w:type="dxa"/>
            <w:gridSpan w:val="2"/>
            <w:vAlign w:val="center"/>
          </w:tcPr>
          <w:p w:rsidR="001B23A3" w:rsidRPr="007029F3" w:rsidRDefault="007029F3" w:rsidP="007029F3">
            <w:pPr>
              <w:rPr>
                <w:rFonts w:cs="Arial"/>
                <w:b/>
                <w:sz w:val="24"/>
                <w:lang w:val="pt-BR"/>
              </w:rPr>
            </w:pPr>
            <w:r w:rsidRPr="007029F3">
              <w:rPr>
                <w:rFonts w:cs="Arial"/>
                <w:b/>
                <w:sz w:val="24"/>
                <w:lang w:val="pt-BR"/>
              </w:rPr>
              <w:t>ESTIMATIVAS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Funcional</w:t>
            </w:r>
          </w:p>
        </w:tc>
        <w:tc>
          <w:tcPr>
            <w:tcW w:w="5528" w:type="dxa"/>
            <w:vAlign w:val="center"/>
          </w:tcPr>
          <w:p w:rsidR="001B23A3" w:rsidRPr="007029F3" w:rsidRDefault="00AE7E75" w:rsidP="00AE7E75">
            <w:pPr>
              <w:spacing w:line="480" w:lineRule="auto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30</w:t>
            </w:r>
            <w:r w:rsidR="00603028">
              <w:rPr>
                <w:rFonts w:cs="Arial"/>
                <w:lang w:val="pt-BR"/>
              </w:rPr>
              <w:t>.</w:t>
            </w:r>
            <w:r w:rsidR="00BE2D49">
              <w:rPr>
                <w:rFonts w:cs="Arial"/>
                <w:lang w:val="pt-BR"/>
              </w:rPr>
              <w:t>0</w:t>
            </w:r>
            <w:r>
              <w:rPr>
                <w:rFonts w:cs="Arial"/>
                <w:lang w:val="pt-BR"/>
              </w:rPr>
              <w:t>7</w:t>
            </w:r>
            <w:r w:rsidR="00603028">
              <w:rPr>
                <w:rFonts w:cs="Arial"/>
                <w:lang w:val="pt-BR"/>
              </w:rPr>
              <w:t>.201</w:t>
            </w:r>
            <w:r w:rsidR="00B34932">
              <w:rPr>
                <w:rFonts w:cs="Arial"/>
                <w:lang w:val="pt-BR"/>
              </w:rPr>
              <w:t>3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Técnica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  <w:tr w:rsidR="001B23A3" w:rsidRPr="0022338F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do Desenvolvimento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</w:tbl>
    <w:p w:rsidR="001B23A3" w:rsidRDefault="001B23A3">
      <w:pPr>
        <w:jc w:val="both"/>
        <w:rPr>
          <w:rFonts w:cs="Arial"/>
          <w:sz w:val="20"/>
          <w:lang w:val="pt-BR"/>
        </w:rPr>
      </w:pPr>
    </w:p>
    <w:p w:rsidR="008A2F9A" w:rsidRDefault="008A2F9A">
      <w:pPr>
        <w:jc w:val="both"/>
        <w:rPr>
          <w:rFonts w:cs="Arial"/>
          <w:sz w:val="20"/>
          <w:lang w:val="pt-BR"/>
        </w:rPr>
      </w:pPr>
    </w:p>
    <w:tbl>
      <w:tblPr>
        <w:tblW w:w="1049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420"/>
        <w:gridCol w:w="2880"/>
        <w:gridCol w:w="2160"/>
        <w:gridCol w:w="2030"/>
      </w:tblGrid>
      <w:tr w:rsidR="008A2F9A" w:rsidRPr="00FD23AE" w:rsidTr="00FD23AE">
        <w:tc>
          <w:tcPr>
            <w:tcW w:w="1049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APROVAÇÃO</w:t>
            </w:r>
          </w:p>
        </w:tc>
      </w:tr>
      <w:tr w:rsidR="008A2F9A" w:rsidRPr="00FD23AE" w:rsidTr="00FD23AE">
        <w:tc>
          <w:tcPr>
            <w:tcW w:w="342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Solicitante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Empresa / Unidade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Ramal</w:t>
            </w:r>
          </w:p>
        </w:tc>
        <w:tc>
          <w:tcPr>
            <w:tcW w:w="203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Data</w:t>
            </w:r>
          </w:p>
        </w:tc>
      </w:tr>
      <w:tr w:rsidR="008A2F9A" w:rsidRPr="00FD23AE" w:rsidTr="00FD23AE">
        <w:trPr>
          <w:trHeight w:val="373"/>
        </w:trPr>
        <w:tc>
          <w:tcPr>
            <w:tcW w:w="342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03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8A2F9A" w:rsidRPr="009300F1" w:rsidRDefault="008A2F9A">
      <w:pPr>
        <w:jc w:val="both"/>
        <w:rPr>
          <w:rFonts w:cs="Arial"/>
          <w:sz w:val="20"/>
          <w:lang w:val="pt-BR"/>
        </w:rPr>
      </w:pPr>
    </w:p>
    <w:p w:rsidR="001B23A3" w:rsidRPr="009300F1" w:rsidRDefault="008A2F9A">
      <w:pPr>
        <w:pStyle w:val="Ttulo1"/>
        <w:rPr>
          <w:rFonts w:cs="Arial"/>
          <w:bCs/>
          <w:sz w:val="24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" w:name="_Toc267928430"/>
      <w:bookmarkStart w:id="3" w:name="_Toc361300302"/>
      <w:r w:rsidR="009300F1" w:rsidRPr="009300F1">
        <w:rPr>
          <w:rFonts w:cs="Arial"/>
          <w:bCs/>
          <w:sz w:val="24"/>
          <w:lang w:val="pt-BR"/>
        </w:rPr>
        <w:lastRenderedPageBreak/>
        <w:t>2 - Controles</w:t>
      </w:r>
      <w:r w:rsidR="001B23A3" w:rsidRPr="009300F1">
        <w:rPr>
          <w:rFonts w:cs="Arial"/>
          <w:bCs/>
          <w:sz w:val="24"/>
          <w:lang w:val="pt-BR"/>
        </w:rPr>
        <w:t xml:space="preserve"> de Alterações</w:t>
      </w:r>
      <w:bookmarkEnd w:id="2"/>
      <w:bookmarkEnd w:id="3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6840"/>
        <w:gridCol w:w="1888"/>
      </w:tblGrid>
      <w:tr w:rsidR="001B23A3" w:rsidRPr="009300F1" w:rsidTr="002E0509">
        <w:tc>
          <w:tcPr>
            <w:tcW w:w="1690" w:type="dxa"/>
            <w:vAlign w:val="center"/>
          </w:tcPr>
          <w:p w:rsidR="001B23A3" w:rsidRPr="009300F1" w:rsidRDefault="002E0509" w:rsidP="002E0509">
            <w:pPr>
              <w:jc w:val="center"/>
              <w:rPr>
                <w:rFonts w:cs="Arial"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  <w:t>Data da</w:t>
            </w:r>
          </w:p>
          <w:p w:rsidR="001B23A3" w:rsidRPr="009300F1" w:rsidRDefault="001B23A3" w:rsidP="002E0509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6840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Descrição</w:t>
            </w:r>
          </w:p>
        </w:tc>
        <w:tc>
          <w:tcPr>
            <w:tcW w:w="1888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Autor</w:t>
            </w: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</w:tbl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8A2F9A">
      <w:pPr>
        <w:jc w:val="both"/>
        <w:rPr>
          <w:rFonts w:cs="Arial"/>
          <w:lang w:val="pt-BR"/>
        </w:rPr>
      </w:pPr>
      <w:r w:rsidRPr="009300F1">
        <w:rPr>
          <w:rFonts w:cs="Arial"/>
          <w:lang w:val="pt-BR"/>
        </w:rPr>
        <w:t xml:space="preserve">Com o objetivo de facilitar a identificação das alterações, recomendamos que o controle das alterações seja realizado em </w:t>
      </w:r>
      <w:r w:rsidRPr="009300F1">
        <w:rPr>
          <w:rFonts w:cs="Arial"/>
          <w:b/>
          <w:bCs/>
          <w:color w:val="3366FF"/>
          <w:lang w:val="pt-BR"/>
        </w:rPr>
        <w:t>cores</w:t>
      </w:r>
      <w:r w:rsidRPr="009300F1">
        <w:rPr>
          <w:rFonts w:cs="Arial"/>
          <w:b/>
          <w:bCs/>
          <w:lang w:val="pt-BR"/>
        </w:rPr>
        <w:t xml:space="preserve"> </w:t>
      </w:r>
      <w:r w:rsidRPr="009300F1">
        <w:rPr>
          <w:rFonts w:cs="Arial"/>
          <w:b/>
          <w:bCs/>
          <w:color w:val="FF9900"/>
          <w:lang w:val="pt-BR"/>
        </w:rPr>
        <w:t>distintas</w:t>
      </w:r>
      <w:r w:rsidRPr="009300F1">
        <w:rPr>
          <w:rFonts w:cs="Arial"/>
          <w:lang w:val="pt-BR"/>
        </w:rPr>
        <w:t xml:space="preserve"> onde a mesma côr utilizada no quadro acima seja utilizada nas alterações no corpo da especificação.</w:t>
      </w:r>
    </w:p>
    <w:p w:rsidR="002E0509" w:rsidRDefault="002E0509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  <w:r w:rsidRPr="009300F1">
        <w:rPr>
          <w:rFonts w:cs="Arial"/>
          <w:lang w:val="pt-BR"/>
        </w:rPr>
        <w:t>Ex.:</w:t>
      </w:r>
    </w:p>
    <w:tbl>
      <w:tblPr>
        <w:tblW w:w="7470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4140"/>
        <w:gridCol w:w="1890"/>
      </w:tblGrid>
      <w:tr w:rsidR="001B23A3" w:rsidRPr="009300F1">
        <w:tc>
          <w:tcPr>
            <w:tcW w:w="14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Data de</w:t>
            </w:r>
          </w:p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41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Descrição</w:t>
            </w:r>
          </w:p>
        </w:tc>
        <w:tc>
          <w:tcPr>
            <w:tcW w:w="189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Autor</w:t>
            </w: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 w:rsidP="002D5735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FF9900"/>
                <w:lang w:val="pt-BR"/>
              </w:rPr>
            </w:pPr>
          </w:p>
        </w:tc>
      </w:tr>
    </w:tbl>
    <w:p w:rsidR="003825FE" w:rsidRDefault="001B23A3" w:rsidP="00B04485">
      <w:pPr>
        <w:pStyle w:val="Ttulo1"/>
        <w:rPr>
          <w:sz w:val="20"/>
          <w:lang w:val="pt-BR"/>
        </w:rPr>
      </w:pPr>
      <w:r w:rsidRPr="009300F1">
        <w:rPr>
          <w:lang w:val="pt-BR"/>
        </w:rPr>
        <w:t xml:space="preserve">  </w:t>
      </w: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Default="003825FE" w:rsidP="003825FE">
      <w:pPr>
        <w:pStyle w:val="Ttulo1"/>
        <w:tabs>
          <w:tab w:val="left" w:pos="3917"/>
        </w:tabs>
        <w:rPr>
          <w:lang w:val="pt-BR"/>
        </w:rPr>
      </w:pPr>
      <w:r>
        <w:rPr>
          <w:lang w:val="pt-BR"/>
        </w:rPr>
        <w:tab/>
      </w:r>
    </w:p>
    <w:p w:rsidR="001B23A3" w:rsidRDefault="001B23A3" w:rsidP="00B04485">
      <w:pPr>
        <w:pStyle w:val="Ttulo1"/>
        <w:rPr>
          <w:b w:val="0"/>
          <w:sz w:val="24"/>
          <w:lang w:val="pt-BR"/>
        </w:rPr>
      </w:pPr>
      <w:r w:rsidRPr="003825FE">
        <w:rPr>
          <w:lang w:val="pt-BR"/>
        </w:rPr>
        <w:br w:type="page"/>
      </w:r>
      <w:bookmarkStart w:id="4" w:name="_Toc267929349"/>
      <w:bookmarkStart w:id="5" w:name="_Toc267929394"/>
      <w:bookmarkStart w:id="6" w:name="_Toc361300303"/>
      <w:r w:rsidRPr="001F48FB">
        <w:rPr>
          <w:sz w:val="24"/>
          <w:lang w:val="pt-BR"/>
        </w:rPr>
        <w:lastRenderedPageBreak/>
        <w:t>3 - Estratégia do Desenvolvimento</w:t>
      </w:r>
      <w:bookmarkEnd w:id="4"/>
      <w:bookmarkEnd w:id="5"/>
      <w:bookmarkEnd w:id="6"/>
    </w:p>
    <w:p w:rsidR="005B14CB" w:rsidRDefault="005B14CB">
      <w:pPr>
        <w:jc w:val="both"/>
        <w:rPr>
          <w:rFonts w:cs="Arial"/>
          <w:sz w:val="20"/>
          <w:lang w:val="pt-BR"/>
        </w:rPr>
      </w:pPr>
    </w:p>
    <w:p w:rsidR="001B23A3" w:rsidRPr="009300F1" w:rsidRDefault="005B14CB">
      <w:pPr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 xml:space="preserve"> N/A</w:t>
      </w:r>
    </w:p>
    <w:p w:rsidR="00F96DBA" w:rsidRPr="00AA6C7F" w:rsidRDefault="00844AEA" w:rsidP="009F38B6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p w:rsidR="00485E6A" w:rsidRDefault="00B04485" w:rsidP="00B04485">
      <w:pPr>
        <w:pStyle w:val="Ttulo1"/>
        <w:rPr>
          <w:rFonts w:cs="Arial"/>
          <w:lang w:val="pt-BR"/>
        </w:rPr>
      </w:pPr>
      <w:bookmarkStart w:id="7" w:name="_Toc361300304"/>
      <w:r>
        <w:rPr>
          <w:sz w:val="24"/>
          <w:lang w:val="pt-BR"/>
        </w:rPr>
        <w:t>4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–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Requisitos do Usuário</w:t>
      </w:r>
      <w:bookmarkEnd w:id="7"/>
    </w:p>
    <w:p w:rsidR="00097588" w:rsidRDefault="00097588" w:rsidP="00097588">
      <w:pPr>
        <w:ind w:left="720"/>
        <w:jc w:val="both"/>
        <w:rPr>
          <w:rFonts w:cs="Arial"/>
          <w:lang w:val="pt-BR"/>
        </w:rPr>
      </w:pPr>
    </w:p>
    <w:p w:rsidR="005B14CB" w:rsidRPr="009300F1" w:rsidRDefault="005B14CB" w:rsidP="005B14CB">
      <w:pPr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>N/A</w:t>
      </w:r>
    </w:p>
    <w:p w:rsidR="00F96DBA" w:rsidRDefault="00C91511" w:rsidP="00F40B1E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p w:rsidR="001B23A3" w:rsidRDefault="00B04485" w:rsidP="00B04485">
      <w:pPr>
        <w:pStyle w:val="Ttulo1"/>
        <w:rPr>
          <w:rFonts w:cs="Arial"/>
          <w:bCs/>
          <w:sz w:val="24"/>
          <w:lang w:val="pt-BR"/>
        </w:rPr>
      </w:pPr>
      <w:bookmarkStart w:id="8" w:name="_Toc267928431"/>
      <w:bookmarkStart w:id="9" w:name="_Toc361300305"/>
      <w:proofErr w:type="gramStart"/>
      <w:r>
        <w:rPr>
          <w:rFonts w:cs="Arial"/>
          <w:bCs/>
          <w:sz w:val="24"/>
          <w:lang w:val="pt-BR"/>
        </w:rPr>
        <w:t>5</w:t>
      </w:r>
      <w:r w:rsidR="001B23A3" w:rsidRPr="009300F1">
        <w:rPr>
          <w:rFonts w:cs="Arial"/>
          <w:bCs/>
          <w:sz w:val="24"/>
          <w:lang w:val="pt-BR"/>
        </w:rPr>
        <w:t xml:space="preserve"> - Detalhamento</w:t>
      </w:r>
      <w:proofErr w:type="gramEnd"/>
      <w:r w:rsidR="001B23A3" w:rsidRPr="009300F1">
        <w:rPr>
          <w:rFonts w:cs="Arial"/>
          <w:bCs/>
          <w:sz w:val="24"/>
          <w:lang w:val="pt-BR"/>
        </w:rPr>
        <w:t xml:space="preserve"> da Especificação</w:t>
      </w:r>
      <w:bookmarkEnd w:id="8"/>
      <w:bookmarkEnd w:id="9"/>
    </w:p>
    <w:p w:rsidR="0000539F" w:rsidRDefault="0000539F" w:rsidP="009F38B6">
      <w:pPr>
        <w:jc w:val="both"/>
        <w:rPr>
          <w:lang w:val="pt-BR"/>
        </w:rPr>
      </w:pPr>
    </w:p>
    <w:p w:rsidR="00F56701" w:rsidRDefault="00F56701" w:rsidP="00F56701">
      <w:pPr>
        <w:pStyle w:val="PargrafodaLista"/>
      </w:pPr>
      <w:r>
        <w:t xml:space="preserve">Criar Tabela YBR_FOLHA_PARAM </w:t>
      </w:r>
      <w:proofErr w:type="gramStart"/>
      <w:r>
        <w:t xml:space="preserve">( </w:t>
      </w:r>
      <w:proofErr w:type="spellStart"/>
      <w:proofErr w:type="gramEnd"/>
      <w:r>
        <w:t>Parametros</w:t>
      </w:r>
      <w:proofErr w:type="spellEnd"/>
      <w:r>
        <w:t xml:space="preserve"> )</w:t>
      </w:r>
      <w:r w:rsidR="00901DAA">
        <w:t xml:space="preserve"> </w:t>
      </w:r>
    </w:p>
    <w:p w:rsidR="00901DAA" w:rsidRDefault="00901DAA" w:rsidP="00F56701">
      <w:pPr>
        <w:pStyle w:val="PargrafodaLista"/>
      </w:pPr>
      <w:proofErr w:type="spellStart"/>
      <w:r>
        <w:t>Tcode</w:t>
      </w:r>
      <w:proofErr w:type="spellEnd"/>
      <w:r>
        <w:t xml:space="preserve"> YBR_FOLHA_PARAM</w:t>
      </w:r>
      <w:proofErr w:type="gramStart"/>
      <w:r>
        <w:t xml:space="preserve">  </w:t>
      </w:r>
      <w:proofErr w:type="gramEnd"/>
      <w:r>
        <w:t xml:space="preserve">- Desoneração - Folha </w:t>
      </w:r>
      <w:proofErr w:type="spellStart"/>
      <w:r>
        <w:t>Parametro</w:t>
      </w:r>
      <w:proofErr w:type="spellEnd"/>
    </w:p>
    <w:p w:rsidR="00F56701" w:rsidRDefault="00F56701" w:rsidP="00F56701">
      <w:pPr>
        <w:pStyle w:val="PargrafodaLista"/>
      </w:pPr>
    </w:p>
    <w:p w:rsidR="00F56701" w:rsidRDefault="00F56701" w:rsidP="00F56701">
      <w:pPr>
        <w:pStyle w:val="PargrafodaLista"/>
        <w:numPr>
          <w:ilvl w:val="0"/>
          <w:numId w:val="35"/>
        </w:numPr>
      </w:pPr>
      <w:r w:rsidRPr="006B0CA8">
        <w:t>MANDT</w:t>
      </w:r>
      <w:r w:rsidRPr="006B0CA8">
        <w:tab/>
      </w:r>
      <w:r>
        <w:tab/>
      </w:r>
      <w:r w:rsidRPr="006B0CA8">
        <w:t>MANDT</w:t>
      </w:r>
      <w:r w:rsidRPr="006B0CA8">
        <w:tab/>
      </w:r>
      <w:r>
        <w:tab/>
      </w:r>
      <w:r w:rsidRPr="006B0CA8">
        <w:t>CLNT</w:t>
      </w:r>
      <w:r w:rsidRPr="006B0CA8">
        <w:tab/>
        <w:t>3</w:t>
      </w:r>
      <w:r w:rsidRPr="006B0CA8">
        <w:tab/>
        <w:t>Mandante</w:t>
      </w:r>
    </w:p>
    <w:p w:rsidR="0095533E" w:rsidRDefault="0095533E" w:rsidP="00F56701">
      <w:pPr>
        <w:pStyle w:val="PargrafodaLista"/>
        <w:numPr>
          <w:ilvl w:val="0"/>
          <w:numId w:val="35"/>
        </w:numPr>
      </w:pPr>
      <w:r>
        <w:t>BUKRS</w:t>
      </w:r>
      <w:r>
        <w:tab/>
      </w:r>
      <w:r>
        <w:tab/>
        <w:t>BUKRS</w:t>
      </w:r>
      <w:r>
        <w:tab/>
      </w:r>
      <w:r>
        <w:tab/>
      </w:r>
      <w:r>
        <w:tab/>
      </w:r>
      <w:r>
        <w:tab/>
        <w:t xml:space="preserve">Empresa </w:t>
      </w:r>
      <w:r>
        <w:tab/>
      </w:r>
      <w:r>
        <w:tab/>
      </w:r>
    </w:p>
    <w:p w:rsidR="00F56701" w:rsidRDefault="00F56701" w:rsidP="00F56701">
      <w:pPr>
        <w:pStyle w:val="PargrafodaLista"/>
        <w:numPr>
          <w:ilvl w:val="0"/>
          <w:numId w:val="35"/>
        </w:numPr>
      </w:pPr>
      <w:r>
        <w:t>PARAM</w:t>
      </w:r>
      <w:r>
        <w:tab/>
      </w:r>
      <w:r>
        <w:tab/>
      </w:r>
      <w:r>
        <w:tab/>
      </w:r>
      <w:r>
        <w:tab/>
        <w:t>CHAR</w:t>
      </w:r>
      <w:proofErr w:type="gramStart"/>
      <w:r>
        <w:t xml:space="preserve">    </w:t>
      </w:r>
      <w:proofErr w:type="gramEnd"/>
      <w:r>
        <w:t xml:space="preserve">10 </w:t>
      </w:r>
      <w:r>
        <w:tab/>
      </w:r>
      <w:proofErr w:type="spellStart"/>
      <w:r>
        <w:t>Parametro</w:t>
      </w:r>
      <w:proofErr w:type="spellEnd"/>
    </w:p>
    <w:p w:rsidR="00E2482D" w:rsidRDefault="00E2482D" w:rsidP="00E2482D">
      <w:pPr>
        <w:pStyle w:val="PargrafodaLista"/>
        <w:numPr>
          <w:ilvl w:val="1"/>
          <w:numId w:val="35"/>
        </w:numPr>
      </w:pPr>
      <w:r w:rsidRPr="00927D61">
        <w:rPr>
          <w:highlight w:val="yellow"/>
        </w:rPr>
        <w:t>PERCEDESO</w:t>
      </w:r>
    </w:p>
    <w:p w:rsidR="00F56701" w:rsidRDefault="00F56701" w:rsidP="00F56701">
      <w:pPr>
        <w:pStyle w:val="PargrafodaLista"/>
        <w:numPr>
          <w:ilvl w:val="0"/>
          <w:numId w:val="35"/>
        </w:numPr>
      </w:pPr>
      <w:r>
        <w:t>VALOR</w:t>
      </w:r>
      <w:r>
        <w:tab/>
      </w:r>
      <w:r>
        <w:tab/>
      </w:r>
      <w:r>
        <w:tab/>
      </w:r>
      <w:r>
        <w:tab/>
        <w:t>CHAR</w:t>
      </w:r>
      <w:proofErr w:type="gramStart"/>
      <w:r>
        <w:t xml:space="preserve">    </w:t>
      </w:r>
      <w:proofErr w:type="gramEnd"/>
      <w:r>
        <w:t>50</w:t>
      </w:r>
      <w:r>
        <w:tab/>
        <w:t>Valor</w:t>
      </w:r>
    </w:p>
    <w:p w:rsidR="00E2482D" w:rsidRDefault="00E2482D" w:rsidP="00D9638E">
      <w:pPr>
        <w:pStyle w:val="PargrafodaLista"/>
      </w:pPr>
    </w:p>
    <w:p w:rsidR="005B14CB" w:rsidRDefault="006B0CA8" w:rsidP="00D9638E">
      <w:pPr>
        <w:pStyle w:val="PargrafodaLista"/>
      </w:pPr>
      <w:r>
        <w:t>Criar Tabela YBR_FOLHA_CFOP (Controle de CFOP</w:t>
      </w:r>
      <w:proofErr w:type="gramStart"/>
      <w:r>
        <w:t xml:space="preserve"> )</w:t>
      </w:r>
      <w:proofErr w:type="gramEnd"/>
    </w:p>
    <w:p w:rsidR="00901DAA" w:rsidRDefault="00901DAA" w:rsidP="00901DAA">
      <w:pPr>
        <w:pStyle w:val="PargrafodaLista"/>
      </w:pPr>
      <w:proofErr w:type="spellStart"/>
      <w:r>
        <w:t>Tcode</w:t>
      </w:r>
      <w:proofErr w:type="spellEnd"/>
      <w:r>
        <w:t xml:space="preserve"> YBR_FOLHA_CFOP - Desoneração Folha - CFOP</w:t>
      </w:r>
    </w:p>
    <w:p w:rsidR="006B0CA8" w:rsidRDefault="006B0CA8" w:rsidP="00D9638E">
      <w:pPr>
        <w:pStyle w:val="PargrafodaLista"/>
      </w:pPr>
    </w:p>
    <w:p w:rsidR="006B0CA8" w:rsidRDefault="006B0CA8" w:rsidP="006B0CA8">
      <w:pPr>
        <w:pStyle w:val="PargrafodaLista"/>
        <w:numPr>
          <w:ilvl w:val="0"/>
          <w:numId w:val="35"/>
        </w:numPr>
      </w:pPr>
      <w:r w:rsidRPr="006B0CA8">
        <w:t>MANDT</w:t>
      </w:r>
      <w:r w:rsidRPr="006B0CA8">
        <w:tab/>
      </w:r>
      <w:r>
        <w:tab/>
      </w:r>
      <w:r w:rsidRPr="006B0CA8">
        <w:t>MANDT</w:t>
      </w:r>
      <w:r w:rsidRPr="006B0CA8">
        <w:tab/>
      </w:r>
      <w:r>
        <w:tab/>
      </w:r>
      <w:r w:rsidRPr="006B0CA8">
        <w:t>CLNT</w:t>
      </w:r>
      <w:r w:rsidRPr="006B0CA8">
        <w:tab/>
        <w:t>3</w:t>
      </w:r>
      <w:r w:rsidRPr="006B0CA8">
        <w:tab/>
        <w:t>Mandante</w:t>
      </w:r>
    </w:p>
    <w:p w:rsidR="006B0CA8" w:rsidRDefault="006B0CA8" w:rsidP="006B0CA8">
      <w:pPr>
        <w:pStyle w:val="PargrafodaLista"/>
        <w:numPr>
          <w:ilvl w:val="0"/>
          <w:numId w:val="35"/>
        </w:numPr>
      </w:pPr>
      <w:r w:rsidRPr="006B0CA8">
        <w:t>CFOP</w:t>
      </w:r>
      <w:r w:rsidRPr="006B0CA8">
        <w:tab/>
      </w:r>
      <w:r>
        <w:tab/>
      </w:r>
      <w:r w:rsidRPr="006B0CA8">
        <w:t>J_1BCFOP</w:t>
      </w:r>
      <w:r w:rsidRPr="006B0CA8">
        <w:tab/>
        <w:t>CHAR</w:t>
      </w:r>
      <w:r w:rsidRPr="006B0CA8">
        <w:tab/>
        <w:t>10</w:t>
      </w:r>
      <w:r w:rsidRPr="006B0CA8">
        <w:tab/>
        <w:t>Código CFOP e extensão</w:t>
      </w:r>
    </w:p>
    <w:p w:rsidR="006B0CA8" w:rsidRDefault="006B0CA8" w:rsidP="006B0CA8">
      <w:pPr>
        <w:pStyle w:val="PargrafodaLista"/>
        <w:numPr>
          <w:ilvl w:val="0"/>
          <w:numId w:val="35"/>
        </w:numPr>
      </w:pPr>
      <w:r>
        <w:t xml:space="preserve">Tipo </w:t>
      </w:r>
      <w:r>
        <w:tab/>
      </w:r>
      <w:r>
        <w:tab/>
      </w:r>
      <w:r>
        <w:tab/>
      </w:r>
      <w:r>
        <w:tab/>
        <w:t xml:space="preserve">CHAR </w:t>
      </w:r>
      <w:r>
        <w:tab/>
        <w:t>1</w:t>
      </w:r>
      <w:r>
        <w:tab/>
        <w:t>Tipo de CFOP</w:t>
      </w:r>
    </w:p>
    <w:p w:rsidR="006B0CA8" w:rsidRDefault="006B0CA8" w:rsidP="006B0CA8">
      <w:pPr>
        <w:pStyle w:val="PargrafodaLista"/>
        <w:ind w:left="1440"/>
      </w:pPr>
    </w:p>
    <w:p w:rsidR="006B0CA8" w:rsidRDefault="006B0CA8" w:rsidP="006B0CA8">
      <w:pPr>
        <w:pStyle w:val="PargrafodaLista"/>
        <w:numPr>
          <w:ilvl w:val="0"/>
          <w:numId w:val="36"/>
        </w:numPr>
      </w:pPr>
      <w:r>
        <w:t>Vendas</w:t>
      </w:r>
    </w:p>
    <w:p w:rsidR="006B0CA8" w:rsidRDefault="006B0CA8" w:rsidP="006B0CA8">
      <w:pPr>
        <w:pStyle w:val="PargrafodaLista"/>
        <w:numPr>
          <w:ilvl w:val="0"/>
          <w:numId w:val="36"/>
        </w:numPr>
      </w:pPr>
      <w:r>
        <w:t>Outros</w:t>
      </w:r>
    </w:p>
    <w:p w:rsidR="006B0CA8" w:rsidRDefault="006B0CA8" w:rsidP="00D9638E">
      <w:pPr>
        <w:pStyle w:val="PargrafodaLista"/>
      </w:pPr>
    </w:p>
    <w:p w:rsidR="006B0CA8" w:rsidRDefault="006B0CA8" w:rsidP="006B0CA8">
      <w:pPr>
        <w:pStyle w:val="PargrafodaLista"/>
      </w:pPr>
      <w:r>
        <w:t xml:space="preserve">Criar Tabela YBR_FOLHA_NCM (Controle de </w:t>
      </w:r>
      <w:r w:rsidR="00901DAA">
        <w:t>NCM</w:t>
      </w:r>
      <w:proofErr w:type="gramStart"/>
      <w:r>
        <w:t xml:space="preserve"> )</w:t>
      </w:r>
      <w:proofErr w:type="gramEnd"/>
    </w:p>
    <w:p w:rsidR="00901DAA" w:rsidRDefault="00901DAA" w:rsidP="00901DAA">
      <w:pPr>
        <w:pStyle w:val="PargrafodaLista"/>
      </w:pPr>
      <w:proofErr w:type="spellStart"/>
      <w:r>
        <w:t>Tcode</w:t>
      </w:r>
      <w:proofErr w:type="spellEnd"/>
      <w:r>
        <w:t xml:space="preserve"> YBR_FOLHA_NCM - Desoneração Folha - NCM</w:t>
      </w:r>
    </w:p>
    <w:p w:rsidR="006B0CA8" w:rsidRDefault="006B0CA8" w:rsidP="006B0CA8">
      <w:pPr>
        <w:pStyle w:val="PargrafodaLista"/>
      </w:pPr>
    </w:p>
    <w:p w:rsidR="006B0CA8" w:rsidRDefault="006B0CA8" w:rsidP="006B0CA8">
      <w:pPr>
        <w:pStyle w:val="PargrafodaLista"/>
        <w:numPr>
          <w:ilvl w:val="0"/>
          <w:numId w:val="35"/>
        </w:numPr>
      </w:pPr>
      <w:r w:rsidRPr="006B0CA8">
        <w:t>MANDT</w:t>
      </w:r>
      <w:r w:rsidRPr="006B0CA8">
        <w:tab/>
      </w:r>
      <w:r>
        <w:tab/>
      </w:r>
      <w:r w:rsidRPr="006B0CA8">
        <w:t>MANDT</w:t>
      </w:r>
      <w:r w:rsidRPr="006B0CA8">
        <w:tab/>
      </w:r>
      <w:r>
        <w:tab/>
      </w:r>
      <w:r w:rsidRPr="006B0CA8">
        <w:t>CLNT</w:t>
      </w:r>
      <w:r w:rsidRPr="006B0CA8">
        <w:tab/>
        <w:t>3</w:t>
      </w:r>
      <w:r w:rsidRPr="006B0CA8">
        <w:tab/>
        <w:t>Mandante</w:t>
      </w:r>
    </w:p>
    <w:p w:rsidR="006B0CA8" w:rsidRDefault="006B0CA8" w:rsidP="006B0CA8">
      <w:pPr>
        <w:pStyle w:val="PargrafodaLista"/>
        <w:numPr>
          <w:ilvl w:val="0"/>
          <w:numId w:val="35"/>
        </w:numPr>
      </w:pPr>
      <w:r>
        <w:t>BUKRS</w:t>
      </w:r>
      <w:r>
        <w:tab/>
      </w:r>
      <w:r>
        <w:tab/>
        <w:t>BUKRS</w:t>
      </w:r>
      <w:r>
        <w:tab/>
      </w:r>
      <w:r>
        <w:tab/>
      </w:r>
      <w:r>
        <w:tab/>
      </w:r>
      <w:r>
        <w:tab/>
        <w:t>Empresa</w:t>
      </w:r>
    </w:p>
    <w:p w:rsidR="006B0CA8" w:rsidRDefault="006B0CA8" w:rsidP="00D9638E">
      <w:pPr>
        <w:pStyle w:val="PargrafodaLista"/>
        <w:numPr>
          <w:ilvl w:val="0"/>
          <w:numId w:val="35"/>
        </w:numPr>
      </w:pPr>
      <w:r w:rsidRPr="006B0CA8">
        <w:t>STEUC</w:t>
      </w:r>
      <w:r>
        <w:tab/>
      </w:r>
      <w:r>
        <w:tab/>
      </w:r>
      <w:r w:rsidRPr="006B0CA8">
        <w:t>STEUC</w:t>
      </w:r>
      <w:r>
        <w:tab/>
      </w:r>
      <w:r>
        <w:tab/>
      </w:r>
      <w:r>
        <w:tab/>
      </w:r>
      <w:r>
        <w:tab/>
        <w:t>NCM</w:t>
      </w:r>
      <w:r>
        <w:tab/>
      </w:r>
      <w:r>
        <w:tab/>
      </w:r>
    </w:p>
    <w:p w:rsidR="00A7767E" w:rsidRDefault="00A7767E" w:rsidP="00A7767E">
      <w:pPr>
        <w:pStyle w:val="PargrafodaLista"/>
        <w:ind w:left="1440"/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AD7405" w:rsidP="00A7767E">
      <w:pPr>
        <w:autoSpaceDE w:val="0"/>
        <w:autoSpaceDN w:val="0"/>
        <w:adjustRightInd w:val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492240" cy="3517225"/>
            <wp:effectExtent l="19050" t="0" r="381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51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58598F">
      <w:pPr>
        <w:pStyle w:val="PargrafodaLista"/>
        <w:numPr>
          <w:ilvl w:val="0"/>
          <w:numId w:val="43"/>
        </w:numPr>
        <w:autoSpaceDE w:val="0"/>
        <w:autoSpaceDN w:val="0"/>
        <w:adjustRightInd w:val="0"/>
      </w:pPr>
      <w:r w:rsidRPr="0058598F">
        <w:t>Empresa (</w:t>
      </w:r>
      <w:r w:rsidRPr="0058598F">
        <w:rPr>
          <w:rFonts w:ascii="Courier New" w:hAnsi="Courier New" w:cs="Courier New"/>
          <w:color w:val="000000"/>
          <w:sz w:val="18"/>
          <w:szCs w:val="18"/>
        </w:rPr>
        <w:t>j_1bnfdoc-</w:t>
      </w:r>
      <w:proofErr w:type="spellStart"/>
      <w:r w:rsidRPr="0058598F">
        <w:rPr>
          <w:rFonts w:ascii="Courier New" w:hAnsi="Courier New" w:cs="Courier New"/>
          <w:color w:val="000000"/>
          <w:sz w:val="18"/>
          <w:szCs w:val="18"/>
        </w:rPr>
        <w:t>bukrs</w:t>
      </w:r>
      <w:proofErr w:type="spellEnd"/>
      <w:r w:rsidRPr="0058598F">
        <w:t>)</w:t>
      </w:r>
      <w:r>
        <w:t xml:space="preserve"> (</w:t>
      </w:r>
      <w:proofErr w:type="spellStart"/>
      <w:r>
        <w:t>Obrigatoria</w:t>
      </w:r>
      <w:proofErr w:type="spellEnd"/>
      <w:r>
        <w:t>)</w:t>
      </w:r>
    </w:p>
    <w:p w:rsidR="0058598F" w:rsidRDefault="0058598F" w:rsidP="0058598F">
      <w:pPr>
        <w:pStyle w:val="PargrafodaLista"/>
        <w:numPr>
          <w:ilvl w:val="0"/>
          <w:numId w:val="43"/>
        </w:numPr>
        <w:autoSpaceDE w:val="0"/>
        <w:autoSpaceDN w:val="0"/>
        <w:adjustRightInd w:val="0"/>
      </w:pPr>
      <w:r>
        <w:t>Data do documento (</w:t>
      </w:r>
      <w:r w:rsidRPr="0058598F">
        <w:rPr>
          <w:rFonts w:ascii="Courier New" w:hAnsi="Courier New" w:cs="Courier New"/>
          <w:color w:val="000000"/>
          <w:sz w:val="18"/>
          <w:szCs w:val="18"/>
        </w:rPr>
        <w:t>j_1bnfdoc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docdat</w:t>
      </w:r>
      <w:proofErr w:type="spellEnd"/>
      <w:r>
        <w:t>)</w:t>
      </w:r>
      <w:r w:rsidRPr="0058598F">
        <w:t xml:space="preserve"> </w:t>
      </w:r>
      <w:r>
        <w:t>(</w:t>
      </w:r>
      <w:proofErr w:type="spellStart"/>
      <w:r>
        <w:t>Obrigatoria</w:t>
      </w:r>
      <w:proofErr w:type="spellEnd"/>
      <w:r>
        <w:t>)</w:t>
      </w:r>
      <w:r w:rsidR="00AD7405">
        <w:t xml:space="preserve"> </w:t>
      </w:r>
    </w:p>
    <w:p w:rsidR="00AD7405" w:rsidRPr="0058598F" w:rsidRDefault="00AD7405" w:rsidP="00AD7405">
      <w:pPr>
        <w:pStyle w:val="PargrafodaLista"/>
        <w:autoSpaceDE w:val="0"/>
        <w:autoSpaceDN w:val="0"/>
        <w:adjustRightInd w:val="0"/>
      </w:pPr>
      <w:r>
        <w:t xml:space="preserve">Verificar se o período informado não ultrapassa </w:t>
      </w:r>
      <w:proofErr w:type="gramStart"/>
      <w:r>
        <w:t>1</w:t>
      </w:r>
      <w:proofErr w:type="gramEnd"/>
      <w:r>
        <w:t xml:space="preserve"> mês.</w:t>
      </w: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ab/>
        <w:t>Ao acionar o botão “Buscar Dados” o sistema deverá:</w:t>
      </w:r>
    </w:p>
    <w:p w:rsidR="0058598F" w:rsidRDefault="0058598F" w:rsidP="00A7767E">
      <w:pPr>
        <w:autoSpaceDE w:val="0"/>
        <w:autoSpaceDN w:val="0"/>
        <w:adjustRightInd w:val="0"/>
        <w:rPr>
          <w:lang w:val="pt-BR"/>
        </w:rPr>
      </w:pPr>
    </w:p>
    <w:p w:rsidR="00A7767E" w:rsidRDefault="00A7767E" w:rsidP="00A7767E">
      <w:p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ab/>
      </w:r>
      <w:r w:rsidRPr="00A7767E">
        <w:rPr>
          <w:lang w:val="pt-BR"/>
        </w:rPr>
        <w:t xml:space="preserve">Usar toda a regra contida no programa YFI0010, no FORM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pt-BR" w:eastAsia="pt-BR"/>
        </w:rPr>
        <w:t>busca_dados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pt-BR" w:eastAsia="pt-BR"/>
        </w:rPr>
        <w:t xml:space="preserve"> </w:t>
      </w:r>
      <w:r>
        <w:rPr>
          <w:lang w:val="pt-BR"/>
        </w:rPr>
        <w:t xml:space="preserve">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>:</w:t>
      </w:r>
    </w:p>
    <w:p w:rsidR="00A7767E" w:rsidRDefault="00A7767E" w:rsidP="00A7767E">
      <w:pPr>
        <w:autoSpaceDE w:val="0"/>
        <w:autoSpaceDN w:val="0"/>
        <w:adjustRightInd w:val="0"/>
        <w:rPr>
          <w:lang w:val="pt-BR"/>
        </w:rPr>
      </w:pPr>
    </w:p>
    <w:p w:rsidR="00A7767E" w:rsidRDefault="00A7767E" w:rsidP="00A7767E">
      <w:p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ab/>
        <w:t xml:space="preserve">Usar o </w:t>
      </w:r>
      <w:proofErr w:type="spellStart"/>
      <w:r>
        <w:rPr>
          <w:lang w:val="pt-BR"/>
        </w:rPr>
        <w:t>Where</w:t>
      </w:r>
      <w:proofErr w:type="spellEnd"/>
      <w:r>
        <w:rPr>
          <w:lang w:val="pt-BR"/>
        </w:rPr>
        <w:t>:</w:t>
      </w:r>
    </w:p>
    <w:p w:rsidR="00A7767E" w:rsidRDefault="00A7767E" w:rsidP="00A7767E">
      <w:pPr>
        <w:autoSpaceDE w:val="0"/>
        <w:autoSpaceDN w:val="0"/>
        <w:adjustRightInd w:val="0"/>
        <w:rPr>
          <w:lang w:val="pt-BR"/>
        </w:rPr>
      </w:pPr>
    </w:p>
    <w:p w:rsidR="00A7767E" w:rsidRPr="00A7767E" w:rsidRDefault="00A7767E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>a~bukrs</w:t>
      </w:r>
      <w:proofErr w:type="spellEnd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IN </w:t>
      </w:r>
      <w:proofErr w:type="spellStart"/>
      <w:r w:rsidR="00E20702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>_bukrs</w:t>
      </w:r>
      <w:proofErr w:type="spellEnd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F726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>AND</w:t>
      </w:r>
    </w:p>
    <w:p w:rsidR="007F4658" w:rsidRDefault="00A7767E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>a~</w:t>
      </w:r>
      <w:r w:rsidR="00F7261A">
        <w:rPr>
          <w:rFonts w:ascii="Courier New" w:hAnsi="Courier New" w:cs="Courier New"/>
          <w:color w:val="000000"/>
          <w:sz w:val="18"/>
          <w:szCs w:val="18"/>
          <w:lang w:val="en-US"/>
        </w:rPr>
        <w:t>docdat</w:t>
      </w:r>
      <w:proofErr w:type="spellEnd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IN </w:t>
      </w:r>
      <w:proofErr w:type="spellStart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>so_</w:t>
      </w:r>
      <w:r w:rsidR="00F7261A">
        <w:rPr>
          <w:rFonts w:ascii="Courier New" w:hAnsi="Courier New" w:cs="Courier New"/>
          <w:color w:val="000000"/>
          <w:sz w:val="18"/>
          <w:szCs w:val="18"/>
          <w:lang w:val="en-US"/>
        </w:rPr>
        <w:t>docdat</w:t>
      </w:r>
      <w:proofErr w:type="spellEnd"/>
      <w:r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AND</w:t>
      </w:r>
    </w:p>
    <w:p w:rsidR="00E20702" w:rsidRDefault="00E20702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a~~direct = ‘2’</w:t>
      </w:r>
    </w:p>
    <w:p w:rsidR="00E20702" w:rsidRDefault="007F4658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a~docstat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‘01’</w:t>
      </w:r>
    </w:p>
    <w:p w:rsidR="00A7767E" w:rsidRPr="00A7767E" w:rsidRDefault="00E20702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a~code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= ‘100’</w:t>
      </w:r>
      <w:r w:rsidR="00A7767E" w:rsidRPr="00A776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</w:p>
    <w:p w:rsidR="00A7767E" w:rsidRPr="00A7767E" w:rsidRDefault="00A7767E" w:rsidP="00A7767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7767E">
        <w:rPr>
          <w:rFonts w:ascii="Courier New" w:hAnsi="Courier New" w:cs="Courier New"/>
          <w:color w:val="000000"/>
          <w:sz w:val="18"/>
          <w:szCs w:val="18"/>
        </w:rPr>
        <w:t>b~cfop</w:t>
      </w:r>
      <w:proofErr w:type="spellEnd"/>
      <w:proofErr w:type="gramStart"/>
      <w:r w:rsidRPr="00A7767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End"/>
      <w:r w:rsidRPr="00A7767E">
        <w:rPr>
          <w:rFonts w:ascii="Courier New" w:hAnsi="Courier New" w:cs="Courier New"/>
          <w:color w:val="000000"/>
          <w:sz w:val="18"/>
          <w:szCs w:val="18"/>
        </w:rPr>
        <w:t xml:space="preserve">IN Todos os CFOP da tabela  </w:t>
      </w:r>
      <w:r w:rsidRPr="00A7767E">
        <w:t>YBR_FOLHA_CFOP</w:t>
      </w:r>
    </w:p>
    <w:p w:rsidR="00A7767E" w:rsidRDefault="00A7767E" w:rsidP="00D9638E">
      <w:pPr>
        <w:pStyle w:val="PargrafodaLista"/>
      </w:pPr>
    </w:p>
    <w:p w:rsidR="00F7261A" w:rsidRDefault="00F7261A" w:rsidP="00D9638E">
      <w:pPr>
        <w:pStyle w:val="PargrafodaLista"/>
      </w:pPr>
      <w:r>
        <w:t>Usar a tabela até o final</w:t>
      </w:r>
      <w:r w:rsidR="00F56701">
        <w:t>, porém</w:t>
      </w:r>
      <w:r>
        <w:t xml:space="preserve"> não deverá fazer a impressão do ALV.</w:t>
      </w:r>
    </w:p>
    <w:p w:rsidR="00F7261A" w:rsidRDefault="00F7261A" w:rsidP="00D9638E">
      <w:pPr>
        <w:pStyle w:val="PargrafodaLista"/>
      </w:pPr>
    </w:p>
    <w:p w:rsidR="00F7261A" w:rsidRDefault="00F7261A" w:rsidP="00D9638E">
      <w:pPr>
        <w:pStyle w:val="PargrafodaLista"/>
      </w:pPr>
      <w:r>
        <w:t>Com base na tabela calculada pelo programa, re</w:t>
      </w:r>
      <w:r w:rsidR="00E2482D">
        <w:t>aliza</w:t>
      </w:r>
      <w:r>
        <w:t>r a seguinte regra:</w:t>
      </w:r>
    </w:p>
    <w:p w:rsidR="00F7261A" w:rsidRDefault="00F7261A" w:rsidP="00D9638E">
      <w:pPr>
        <w:pStyle w:val="PargrafodaLista"/>
      </w:pPr>
    </w:p>
    <w:p w:rsidR="007D29BF" w:rsidRDefault="007D29BF" w:rsidP="00D9638E">
      <w:pPr>
        <w:pStyle w:val="PargrafodaLista"/>
      </w:pPr>
      <w:proofErr w:type="spellStart"/>
      <w:r>
        <w:t>Acrecentar</w:t>
      </w:r>
      <w:proofErr w:type="spellEnd"/>
      <w:r>
        <w:t xml:space="preserve"> na tabela final de saída os campos:</w:t>
      </w:r>
    </w:p>
    <w:p w:rsidR="007D29BF" w:rsidRDefault="007D29BF" w:rsidP="00D9638E">
      <w:pPr>
        <w:pStyle w:val="PargrafodaLista"/>
      </w:pPr>
    </w:p>
    <w:p w:rsidR="007D29BF" w:rsidRPr="007D29BF" w:rsidRDefault="007D29BF" w:rsidP="007D29BF">
      <w:pPr>
        <w:pStyle w:val="PargrafodaLista"/>
        <w:numPr>
          <w:ilvl w:val="0"/>
          <w:numId w:val="39"/>
        </w:numPr>
      </w:pPr>
      <w:r>
        <w:t xml:space="preserve">Valor Brasil Maior = </w:t>
      </w:r>
      <w:r>
        <w:rPr>
          <w:rFonts w:ascii="Courier New" w:hAnsi="Courier New" w:cs="Courier New"/>
          <w:color w:val="000000"/>
          <w:sz w:val="18"/>
          <w:szCs w:val="18"/>
        </w:rPr>
        <w:t>NETWR;</w:t>
      </w:r>
    </w:p>
    <w:p w:rsidR="007D29BF" w:rsidRDefault="007D29BF" w:rsidP="007D29BF">
      <w:pPr>
        <w:pStyle w:val="PargrafodaLista"/>
        <w:numPr>
          <w:ilvl w:val="0"/>
          <w:numId w:val="39"/>
        </w:numPr>
      </w:pPr>
      <w:r>
        <w:rPr>
          <w:rFonts w:ascii="Courier New" w:hAnsi="Courier New" w:cs="Courier New"/>
          <w:color w:val="000000"/>
          <w:sz w:val="18"/>
          <w:szCs w:val="18"/>
        </w:rPr>
        <w:t>NCM = STEUC;</w:t>
      </w:r>
    </w:p>
    <w:p w:rsidR="007D29BF" w:rsidRDefault="007D29BF" w:rsidP="00D9638E">
      <w:pPr>
        <w:pStyle w:val="PargrafodaLista"/>
      </w:pPr>
    </w:p>
    <w:p w:rsidR="007D29BF" w:rsidRDefault="007D29BF" w:rsidP="00D9638E">
      <w:pPr>
        <w:pStyle w:val="PargrafodaLista"/>
      </w:pPr>
      <w:r>
        <w:t>Onde os campos:</w:t>
      </w:r>
    </w:p>
    <w:p w:rsidR="007D29BF" w:rsidRDefault="007D29BF" w:rsidP="00D9638E">
      <w:pPr>
        <w:pStyle w:val="PargrafodaLista"/>
      </w:pPr>
    </w:p>
    <w:p w:rsidR="007D29BF" w:rsidRPr="00F56701" w:rsidRDefault="007D29BF" w:rsidP="007D29BF">
      <w:pPr>
        <w:pStyle w:val="PargrafodaLista"/>
        <w:numPr>
          <w:ilvl w:val="0"/>
          <w:numId w:val="39"/>
        </w:numPr>
      </w:pPr>
      <w:r>
        <w:t xml:space="preserve">Valor Brasil Maior = </w:t>
      </w:r>
      <w:r>
        <w:rPr>
          <w:rFonts w:ascii="Courier New" w:hAnsi="Courier New" w:cs="Courier New"/>
          <w:color w:val="000000"/>
          <w:sz w:val="18"/>
          <w:szCs w:val="18"/>
        </w:rPr>
        <w:t>NETWR;</w:t>
      </w:r>
    </w:p>
    <w:p w:rsidR="00F56701" w:rsidRPr="007D29BF" w:rsidRDefault="00F56701" w:rsidP="00F56701">
      <w:pPr>
        <w:pStyle w:val="PargrafodaLista"/>
        <w:ind w:left="1440"/>
      </w:pPr>
    </w:p>
    <w:p w:rsidR="00515270" w:rsidRPr="00515270" w:rsidRDefault="00515270" w:rsidP="007D29BF">
      <w:pPr>
        <w:pStyle w:val="PargrafodaLista"/>
        <w:ind w:left="14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Valor Total – </w:t>
      </w:r>
      <w:proofErr w:type="spellStart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>Desconto</w:t>
      </w:r>
      <w:proofErr w:type="spellEnd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ICMS</w:t>
      </w:r>
    </w:p>
    <w:p w:rsidR="007D29BF" w:rsidRPr="00515270" w:rsidRDefault="00515270" w:rsidP="007D29BF">
      <w:pPr>
        <w:pStyle w:val="PargrafodaLista"/>
        <w:ind w:left="144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</w:t>
      </w:r>
      <w:proofErr w:type="spellStart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>it</w:t>
      </w:r>
      <w:proofErr w:type="gramEnd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>_final-netwr</w:t>
      </w:r>
      <w:proofErr w:type="spellEnd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>it_final-netdis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</w:t>
      </w:r>
      <w:r w:rsidRPr="0051527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it_final-taxval4) </w:t>
      </w:r>
    </w:p>
    <w:p w:rsidR="00515270" w:rsidRPr="00515270" w:rsidRDefault="00515270" w:rsidP="007D29BF">
      <w:pPr>
        <w:pStyle w:val="PargrafodaLista"/>
        <w:ind w:left="1440"/>
        <w:rPr>
          <w:lang w:val="en-US"/>
        </w:rPr>
      </w:pPr>
    </w:p>
    <w:p w:rsidR="00F56701" w:rsidRPr="00515270" w:rsidRDefault="007D29BF" w:rsidP="00F56701">
      <w:pPr>
        <w:pStyle w:val="PargrafodaLista"/>
        <w:numPr>
          <w:ilvl w:val="0"/>
          <w:numId w:val="39"/>
        </w:numPr>
      </w:pPr>
      <w:r w:rsidRPr="00F56701">
        <w:rPr>
          <w:rFonts w:ascii="Courier New" w:hAnsi="Courier New" w:cs="Courier New"/>
          <w:color w:val="000000"/>
          <w:sz w:val="18"/>
          <w:szCs w:val="18"/>
        </w:rPr>
        <w:t>NCM = STEUC;</w:t>
      </w:r>
    </w:p>
    <w:p w:rsidR="00515270" w:rsidRDefault="00F56701" w:rsidP="00515270">
      <w:pPr>
        <w:pStyle w:val="PargrafodaLista"/>
        <w:ind w:left="1440"/>
      </w:pPr>
      <w:proofErr w:type="spellStart"/>
      <w:proofErr w:type="gramStart"/>
      <w:r w:rsidRPr="00F56701">
        <w:rPr>
          <w:rFonts w:ascii="Courier New" w:hAnsi="Courier New" w:cs="Courier New"/>
          <w:color w:val="000000"/>
          <w:sz w:val="18"/>
          <w:szCs w:val="18"/>
        </w:rPr>
        <w:t>it_final</w:t>
      </w:r>
      <w:proofErr w:type="gramEnd"/>
      <w:r w:rsidRPr="00F56701">
        <w:rPr>
          <w:rFonts w:ascii="Courier New" w:hAnsi="Courier New" w:cs="Courier New"/>
          <w:color w:val="000000"/>
          <w:sz w:val="18"/>
          <w:szCs w:val="18"/>
        </w:rPr>
        <w:t>-nmb</w:t>
      </w:r>
      <w:proofErr w:type="spellEnd"/>
    </w:p>
    <w:p w:rsidR="007D29BF" w:rsidRDefault="007D29BF" w:rsidP="00D9638E">
      <w:pPr>
        <w:pStyle w:val="PargrafodaLista"/>
      </w:pPr>
    </w:p>
    <w:p w:rsidR="00F7261A" w:rsidRDefault="00F7261A" w:rsidP="00D9638E">
      <w:pPr>
        <w:pStyle w:val="PargrafodaLista"/>
      </w:pPr>
      <w:r>
        <w:t>Para cada registro verificar:</w:t>
      </w:r>
    </w:p>
    <w:p w:rsidR="007D29BF" w:rsidRDefault="007D29BF" w:rsidP="00D9638E">
      <w:pPr>
        <w:pStyle w:val="PargrafodaLista"/>
      </w:pPr>
    </w:p>
    <w:p w:rsidR="007D29BF" w:rsidRDefault="007D29BF" w:rsidP="00D9638E">
      <w:pPr>
        <w:pStyle w:val="PargrafodaLista"/>
      </w:pPr>
      <w:r>
        <w:t>Agrupar os registros com os seguintes campos:</w:t>
      </w:r>
    </w:p>
    <w:p w:rsidR="007D29BF" w:rsidRDefault="007D29BF" w:rsidP="00D9638E">
      <w:pPr>
        <w:pStyle w:val="PargrafodaLista"/>
      </w:pPr>
    </w:p>
    <w:p w:rsidR="007D29BF" w:rsidRDefault="007D29BF" w:rsidP="007D29BF">
      <w:pPr>
        <w:pStyle w:val="PargrafodaLista"/>
        <w:numPr>
          <w:ilvl w:val="0"/>
          <w:numId w:val="38"/>
        </w:numPr>
      </w:pPr>
      <w:r>
        <w:t>BUKRS = Empresa</w:t>
      </w:r>
    </w:p>
    <w:p w:rsidR="007D29BF" w:rsidRDefault="007D29BF" w:rsidP="007D29BF">
      <w:pPr>
        <w:pStyle w:val="PargrafodaLista"/>
        <w:numPr>
          <w:ilvl w:val="0"/>
          <w:numId w:val="38"/>
        </w:numPr>
      </w:pPr>
      <w:r>
        <w:t>NCM</w:t>
      </w:r>
      <w:proofErr w:type="gramStart"/>
      <w:r w:rsidR="00E2482D">
        <w:t xml:space="preserve">   </w:t>
      </w:r>
      <w:proofErr w:type="gramEnd"/>
      <w:r w:rsidR="00E2482D">
        <w:t>= NCM</w:t>
      </w:r>
    </w:p>
    <w:p w:rsidR="007D29BF" w:rsidRDefault="007D29BF" w:rsidP="007D29BF">
      <w:pPr>
        <w:pStyle w:val="PargrafodaLista"/>
        <w:ind w:left="1440"/>
      </w:pPr>
    </w:p>
    <w:p w:rsidR="007D29BF" w:rsidRDefault="007D29BF" w:rsidP="00D9638E">
      <w:pPr>
        <w:pStyle w:val="PargrafodaLista"/>
      </w:pPr>
      <w:r>
        <w:t>Somar Campos</w:t>
      </w:r>
    </w:p>
    <w:p w:rsidR="007D29BF" w:rsidRDefault="007D29BF" w:rsidP="00D9638E">
      <w:pPr>
        <w:pStyle w:val="PargrafodaLista"/>
      </w:pPr>
    </w:p>
    <w:p w:rsidR="00F56701" w:rsidRDefault="00F56701" w:rsidP="00F56701">
      <w:pPr>
        <w:pStyle w:val="PargrafodaLista"/>
        <w:numPr>
          <w:ilvl w:val="0"/>
          <w:numId w:val="42"/>
        </w:numPr>
      </w:pPr>
      <w:r>
        <w:t>Valor Brasil Maior</w:t>
      </w:r>
    </w:p>
    <w:p w:rsidR="00E2482D" w:rsidRDefault="00E2482D" w:rsidP="00E2482D">
      <w:pPr>
        <w:pStyle w:val="PargrafodaLista"/>
        <w:numPr>
          <w:ilvl w:val="0"/>
          <w:numId w:val="42"/>
        </w:numPr>
      </w:pPr>
      <w:r>
        <w:t>Valor Contribuição =</w:t>
      </w:r>
      <w:proofErr w:type="gramStart"/>
      <w:r>
        <w:t xml:space="preserve">  </w:t>
      </w:r>
      <w:proofErr w:type="gramEnd"/>
      <w:r>
        <w:t>( Valor Brasil Maior * YBR_FOLHA_PARAM (PERCEDESO))</w:t>
      </w:r>
    </w:p>
    <w:p w:rsidR="00F56701" w:rsidRDefault="00F56701" w:rsidP="00E2482D">
      <w:pPr>
        <w:pStyle w:val="PargrafodaLista"/>
        <w:ind w:left="1440"/>
      </w:pPr>
    </w:p>
    <w:tbl>
      <w:tblPr>
        <w:tblW w:w="5596" w:type="dxa"/>
        <w:tblInd w:w="1587" w:type="dxa"/>
        <w:tblCellMar>
          <w:left w:w="70" w:type="dxa"/>
          <w:right w:w="70" w:type="dxa"/>
        </w:tblCellMar>
        <w:tblLook w:val="04A0"/>
      </w:tblPr>
      <w:tblGrid>
        <w:gridCol w:w="960"/>
        <w:gridCol w:w="1033"/>
        <w:gridCol w:w="1717"/>
        <w:gridCol w:w="1886"/>
      </w:tblGrid>
      <w:tr w:rsidR="007F4658" w:rsidRPr="007F4658" w:rsidTr="007F465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Empresa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NCM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Valor </w:t>
            </w:r>
            <w:proofErr w:type="spellStart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Brasi</w:t>
            </w:r>
            <w:proofErr w:type="spellEnd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Maior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Valor Contribuição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21069030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1.708.814,28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17.088,14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30039069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13.778,88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137,79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16.605,50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166,06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1.502.722,77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15.027,23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192.947,53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1.929,48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328.356,24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3.283,56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148.124,42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1.481,24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30043290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163.202,45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1.632,02 </w:t>
            </w:r>
          </w:p>
        </w:tc>
      </w:tr>
      <w:tr w:rsidR="007F4658" w:rsidRPr="007F4658" w:rsidTr="007F46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30043918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776.021,80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F4658" w:rsidRPr="007F4658" w:rsidRDefault="007F4658" w:rsidP="007F4658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7.760,22 </w:t>
            </w:r>
          </w:p>
        </w:tc>
      </w:tr>
    </w:tbl>
    <w:p w:rsidR="007D29BF" w:rsidRDefault="007D29BF" w:rsidP="00D9638E">
      <w:pPr>
        <w:pStyle w:val="PargrafodaLista"/>
      </w:pPr>
    </w:p>
    <w:p w:rsidR="007D29BF" w:rsidRDefault="00B60AE8" w:rsidP="00D9638E">
      <w:pPr>
        <w:pStyle w:val="PargrafodaLista"/>
      </w:pPr>
      <w:r>
        <w:t>Após as regra: preencher os campos da tela:</w:t>
      </w:r>
    </w:p>
    <w:p w:rsidR="00B60AE8" w:rsidRDefault="00B60AE8" w:rsidP="00D9638E">
      <w:pPr>
        <w:pStyle w:val="PargrafodaLista"/>
      </w:pPr>
    </w:p>
    <w:p w:rsidR="00B60AE8" w:rsidRDefault="00B60AE8" w:rsidP="00D9638E">
      <w:pPr>
        <w:pStyle w:val="PargrafodaLista"/>
      </w:pPr>
    </w:p>
    <w:p w:rsidR="00B60AE8" w:rsidRDefault="00B60AE8" w:rsidP="00D9638E">
      <w:pPr>
        <w:pStyle w:val="PargrafodaLista"/>
      </w:pPr>
      <w:r>
        <w:lastRenderedPageBreak/>
        <w:tab/>
      </w:r>
      <w:r>
        <w:rPr>
          <w:noProof/>
        </w:rPr>
        <w:drawing>
          <wp:inline distT="0" distB="0" distL="0" distR="0">
            <wp:extent cx="4629150" cy="2667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E8" w:rsidRDefault="00B60AE8" w:rsidP="00D9638E">
      <w:pPr>
        <w:pStyle w:val="PargrafodaLista"/>
      </w:pPr>
    </w:p>
    <w:p w:rsidR="00B60AE8" w:rsidRDefault="00B60AE8" w:rsidP="00D9638E">
      <w:pPr>
        <w:pStyle w:val="PargrafodaLista"/>
      </w:pPr>
    </w:p>
    <w:p w:rsidR="00A7767E" w:rsidRDefault="00B60AE8" w:rsidP="00D9638E">
      <w:pPr>
        <w:pStyle w:val="PargrafodaLista"/>
        <w:numPr>
          <w:ilvl w:val="0"/>
          <w:numId w:val="44"/>
        </w:numPr>
      </w:pPr>
      <w:r>
        <w:t>O Campo “</w:t>
      </w:r>
      <w:r w:rsidR="00633BDE">
        <w:t>Vendas</w:t>
      </w:r>
      <w:r>
        <w:t xml:space="preserve"> Totais” da tela deverá ser preenchido com a soma do “Valor Brasil Maior”</w:t>
      </w:r>
    </w:p>
    <w:p w:rsidR="00B60AE8" w:rsidRDefault="00B60AE8" w:rsidP="00B60AE8">
      <w:pPr>
        <w:pStyle w:val="PargrafodaLista"/>
        <w:ind w:left="1440"/>
      </w:pPr>
      <w:proofErr w:type="gramStart"/>
      <w:r>
        <w:t>Onde :</w:t>
      </w:r>
      <w:proofErr w:type="gramEnd"/>
    </w:p>
    <w:p w:rsidR="00B60AE8" w:rsidRDefault="00B60AE8" w:rsidP="00B60AE8">
      <w:pPr>
        <w:pStyle w:val="PargrafodaLista"/>
        <w:ind w:left="1440"/>
      </w:pPr>
    </w:p>
    <w:p w:rsidR="00B60AE8" w:rsidRPr="00B60AE8" w:rsidRDefault="00B60AE8" w:rsidP="00B60AE8">
      <w:pPr>
        <w:pStyle w:val="PargrafodaLista"/>
        <w:numPr>
          <w:ilvl w:val="1"/>
          <w:numId w:val="44"/>
        </w:numPr>
        <w:rPr>
          <w:lang w:val="en-US"/>
        </w:rPr>
      </w:pPr>
      <w:r w:rsidRPr="00B60AE8">
        <w:rPr>
          <w:lang w:val="en-US"/>
        </w:rPr>
        <w:t xml:space="preserve">NMB =  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>it_final-nb</w:t>
      </w:r>
      <w:r w:rsidR="0022338F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B60AE8">
        <w:rPr>
          <w:lang w:val="en-US"/>
        </w:rPr>
        <w:t>YBR_FOLHA_NCM</w:t>
      </w:r>
      <w:r>
        <w:rPr>
          <w:lang w:val="en-US"/>
        </w:rPr>
        <w:t>-</w:t>
      </w:r>
      <w:r w:rsidRPr="00B60AE8">
        <w:rPr>
          <w:lang w:val="en-US"/>
        </w:rPr>
        <w:t xml:space="preserve"> STEUC</w:t>
      </w:r>
    </w:p>
    <w:p w:rsidR="00B60AE8" w:rsidRDefault="00B60AE8" w:rsidP="00B60AE8">
      <w:pPr>
        <w:pStyle w:val="PargrafodaLista"/>
        <w:numPr>
          <w:ilvl w:val="1"/>
          <w:numId w:val="44"/>
        </w:numPr>
      </w:pPr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CFOP =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</w:rPr>
        <w:t>it_final-</w:t>
      </w:r>
      <w:r>
        <w:rPr>
          <w:rFonts w:ascii="Courier New" w:hAnsi="Courier New" w:cs="Courier New"/>
          <w:color w:val="000000"/>
          <w:sz w:val="18"/>
          <w:szCs w:val="18"/>
        </w:rPr>
        <w:t>cfop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B60AE8">
        <w:t>YBR_FOLHA_CFOP-TIPO = (vendas)</w:t>
      </w:r>
    </w:p>
    <w:p w:rsidR="00B60AE8" w:rsidRPr="00B60AE8" w:rsidRDefault="00B60AE8" w:rsidP="00B60AE8">
      <w:pPr>
        <w:pStyle w:val="PargrafodaLista"/>
        <w:ind w:left="2520"/>
      </w:pPr>
    </w:p>
    <w:p w:rsidR="00B60AE8" w:rsidRPr="00B60AE8" w:rsidRDefault="00B60AE8" w:rsidP="00B60AE8">
      <w:pPr>
        <w:pStyle w:val="PargrafodaLista"/>
        <w:ind w:left="1800"/>
      </w:pPr>
    </w:p>
    <w:p w:rsidR="007F4658" w:rsidRPr="00B60AE8" w:rsidRDefault="00B60AE8" w:rsidP="00D9638E">
      <w:pPr>
        <w:pStyle w:val="PargrafodaLista"/>
      </w:pPr>
      <w:r>
        <w:tab/>
      </w:r>
      <w:r>
        <w:rPr>
          <w:noProof/>
        </w:rPr>
        <w:drawing>
          <wp:inline distT="0" distB="0" distL="0" distR="0">
            <wp:extent cx="5162550" cy="3048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58" w:rsidRPr="00B60AE8" w:rsidRDefault="007F4658" w:rsidP="00D9638E">
      <w:pPr>
        <w:pStyle w:val="PargrafodaLista"/>
      </w:pPr>
    </w:p>
    <w:p w:rsidR="00B60AE8" w:rsidRDefault="00B60AE8" w:rsidP="00B60AE8">
      <w:pPr>
        <w:pStyle w:val="PargrafodaLista"/>
        <w:numPr>
          <w:ilvl w:val="0"/>
          <w:numId w:val="45"/>
        </w:numPr>
        <w:ind w:left="1440"/>
      </w:pPr>
      <w:r>
        <w:t xml:space="preserve">O Campo “Revendas e Outros” da tela deverá ser preenchido com a soma do “Valor Brasil Maior” </w:t>
      </w:r>
      <w:proofErr w:type="gramStart"/>
      <w:r>
        <w:t>Onde :</w:t>
      </w:r>
      <w:proofErr w:type="gramEnd"/>
    </w:p>
    <w:p w:rsidR="00B60AE8" w:rsidRDefault="00B60AE8" w:rsidP="00B60AE8">
      <w:pPr>
        <w:pStyle w:val="PargrafodaLista"/>
        <w:ind w:left="1440"/>
      </w:pPr>
    </w:p>
    <w:p w:rsidR="007F4C1E" w:rsidRDefault="007F4C1E" w:rsidP="00B60AE8">
      <w:pPr>
        <w:pStyle w:val="PargrafodaLista"/>
        <w:ind w:left="1440"/>
      </w:pPr>
      <w:r>
        <w:tab/>
        <w:t xml:space="preserve">      (</w:t>
      </w:r>
    </w:p>
    <w:p w:rsidR="007F4C1E" w:rsidRDefault="007F4C1E" w:rsidP="00B60AE8">
      <w:pPr>
        <w:pStyle w:val="PargrafodaLista"/>
        <w:ind w:left="1440"/>
      </w:pPr>
    </w:p>
    <w:p w:rsidR="00B60AE8" w:rsidRDefault="00B60AE8" w:rsidP="00B60AE8">
      <w:pPr>
        <w:pStyle w:val="PargrafodaLista"/>
        <w:numPr>
          <w:ilvl w:val="1"/>
          <w:numId w:val="45"/>
        </w:numPr>
      </w:pPr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CFOP =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</w:rPr>
        <w:t>it_final-cf</w:t>
      </w:r>
      <w:r>
        <w:rPr>
          <w:rFonts w:ascii="Courier New" w:hAnsi="Courier New" w:cs="Courier New"/>
          <w:color w:val="000000"/>
          <w:sz w:val="18"/>
          <w:szCs w:val="18"/>
        </w:rPr>
        <w:t>op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B60AE8">
        <w:t>YBR_FOLHA_CFOP-TIPO = (</w:t>
      </w:r>
      <w:r>
        <w:t>outros</w:t>
      </w:r>
      <w:r w:rsidRPr="00B60AE8">
        <w:t>)</w:t>
      </w:r>
    </w:p>
    <w:p w:rsidR="00B60AE8" w:rsidRDefault="00B60AE8" w:rsidP="00B60AE8">
      <w:pPr>
        <w:pStyle w:val="PargrafodaLista"/>
        <w:ind w:left="2520"/>
      </w:pPr>
    </w:p>
    <w:p w:rsidR="00B60AE8" w:rsidRDefault="00B60AE8" w:rsidP="00B60AE8">
      <w:pPr>
        <w:pStyle w:val="PargrafodaLista"/>
        <w:ind w:left="2520"/>
      </w:pPr>
      <w:r>
        <w:t>OU</w:t>
      </w:r>
    </w:p>
    <w:p w:rsidR="00B60AE8" w:rsidRDefault="00B60AE8" w:rsidP="00B60AE8">
      <w:pPr>
        <w:pStyle w:val="PargrafodaLista"/>
        <w:ind w:left="2520"/>
      </w:pPr>
    </w:p>
    <w:p w:rsidR="007F4C1E" w:rsidRDefault="00B60AE8" w:rsidP="00B60AE8">
      <w:pPr>
        <w:pStyle w:val="PargrafodaLista"/>
        <w:numPr>
          <w:ilvl w:val="1"/>
          <w:numId w:val="45"/>
        </w:numPr>
        <w:rPr>
          <w:lang w:val="en-US"/>
        </w:rPr>
      </w:pPr>
      <w:r w:rsidRPr="00B60AE8">
        <w:rPr>
          <w:lang w:val="en-US"/>
        </w:rPr>
        <w:t xml:space="preserve">NMB =  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>it_final-nmb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</w:t>
      </w:r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60AE8">
        <w:rPr>
          <w:lang w:val="en-US"/>
        </w:rPr>
        <w:t>YBR_FOLHA_NCM</w:t>
      </w:r>
      <w:r>
        <w:rPr>
          <w:lang w:val="en-US"/>
        </w:rPr>
        <w:t>-</w:t>
      </w:r>
      <w:r w:rsidRPr="00B60AE8">
        <w:rPr>
          <w:lang w:val="en-US"/>
        </w:rPr>
        <w:t xml:space="preserve"> STEUC</w:t>
      </w:r>
    </w:p>
    <w:p w:rsidR="007F4C1E" w:rsidRDefault="007F4C1E" w:rsidP="007F4C1E">
      <w:pPr>
        <w:pStyle w:val="PargrafodaLista"/>
        <w:ind w:left="2520"/>
        <w:rPr>
          <w:lang w:val="en-US"/>
        </w:rPr>
      </w:pPr>
    </w:p>
    <w:p w:rsidR="00B60AE8" w:rsidRPr="007F4C1E" w:rsidRDefault="007F4C1E" w:rsidP="007F4C1E">
      <w:pPr>
        <w:pStyle w:val="PargrafodaLista"/>
        <w:ind w:left="2520"/>
        <w:rPr>
          <w:lang w:val="en-US"/>
        </w:rPr>
      </w:pPr>
      <w:r w:rsidRPr="007F4C1E">
        <w:rPr>
          <w:lang w:val="en-US"/>
        </w:rPr>
        <w:t>)</w:t>
      </w:r>
    </w:p>
    <w:p w:rsidR="00B60AE8" w:rsidRDefault="00B60AE8" w:rsidP="00B60AE8">
      <w:pPr>
        <w:pStyle w:val="PargrafodaLista"/>
        <w:ind w:left="2520"/>
        <w:rPr>
          <w:lang w:val="en-US"/>
        </w:rPr>
      </w:pPr>
    </w:p>
    <w:p w:rsidR="007F4C1E" w:rsidRDefault="007F4C1E" w:rsidP="00B60AE8">
      <w:pPr>
        <w:pStyle w:val="PargrafodaLista"/>
        <w:ind w:left="2520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:rsidR="007F4C1E" w:rsidRDefault="007F4C1E" w:rsidP="00B60AE8">
      <w:pPr>
        <w:pStyle w:val="PargrafodaLista"/>
        <w:ind w:left="2520"/>
        <w:rPr>
          <w:lang w:val="en-US"/>
        </w:rPr>
      </w:pPr>
    </w:p>
    <w:p w:rsidR="007F4C1E" w:rsidRDefault="007F4C1E" w:rsidP="00B60AE8">
      <w:pPr>
        <w:pStyle w:val="PargrafodaLista"/>
        <w:ind w:left="2520"/>
        <w:rPr>
          <w:lang w:val="en-US"/>
        </w:rPr>
      </w:pPr>
      <w:r>
        <w:rPr>
          <w:lang w:val="en-US"/>
        </w:rPr>
        <w:t>(</w:t>
      </w:r>
    </w:p>
    <w:p w:rsidR="007F4C1E" w:rsidRPr="00B60AE8" w:rsidRDefault="007F4C1E" w:rsidP="00B60AE8">
      <w:pPr>
        <w:pStyle w:val="PargrafodaLista"/>
        <w:ind w:left="2520"/>
        <w:rPr>
          <w:lang w:val="en-US"/>
        </w:rPr>
      </w:pPr>
    </w:p>
    <w:p w:rsidR="00B60AE8" w:rsidRDefault="00B60AE8" w:rsidP="00B60AE8">
      <w:pPr>
        <w:pStyle w:val="PargrafodaLista"/>
        <w:numPr>
          <w:ilvl w:val="1"/>
          <w:numId w:val="45"/>
        </w:numPr>
      </w:pPr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CFOP =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</w:rPr>
        <w:t>it_final-cf</w:t>
      </w:r>
      <w:r>
        <w:rPr>
          <w:rFonts w:ascii="Courier New" w:hAnsi="Courier New" w:cs="Courier New"/>
          <w:color w:val="000000"/>
          <w:sz w:val="18"/>
          <w:szCs w:val="18"/>
        </w:rPr>
        <w:t>op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B60AE8">
        <w:t>YBR_FOLHA_CFOP-TIPO = (</w:t>
      </w:r>
      <w:r>
        <w:t>outros</w:t>
      </w:r>
      <w:r w:rsidRPr="00B60AE8">
        <w:t>)</w:t>
      </w:r>
    </w:p>
    <w:p w:rsidR="00B60AE8" w:rsidRDefault="00B60AE8" w:rsidP="00B60AE8">
      <w:pPr>
        <w:pStyle w:val="PargrafodaLista"/>
        <w:ind w:left="2520"/>
      </w:pPr>
    </w:p>
    <w:p w:rsidR="00B60AE8" w:rsidRDefault="00B60AE8" w:rsidP="00B60AE8">
      <w:pPr>
        <w:pStyle w:val="PargrafodaLista"/>
        <w:ind w:left="2520"/>
      </w:pPr>
      <w:r>
        <w:t>E</w:t>
      </w:r>
    </w:p>
    <w:p w:rsidR="00B60AE8" w:rsidRPr="00B60AE8" w:rsidRDefault="00B60AE8" w:rsidP="00B60AE8">
      <w:pPr>
        <w:pStyle w:val="PargrafodaLista"/>
        <w:ind w:left="2520"/>
      </w:pPr>
    </w:p>
    <w:p w:rsidR="00B60AE8" w:rsidRDefault="00B60AE8" w:rsidP="00B60AE8">
      <w:pPr>
        <w:pStyle w:val="PargrafodaLista"/>
        <w:numPr>
          <w:ilvl w:val="1"/>
          <w:numId w:val="45"/>
        </w:numPr>
        <w:rPr>
          <w:lang w:val="en-US"/>
        </w:rPr>
      </w:pPr>
      <w:r w:rsidRPr="00B60AE8">
        <w:rPr>
          <w:lang w:val="en-US"/>
        </w:rPr>
        <w:t xml:space="preserve">NMB =   </w:t>
      </w:r>
      <w:proofErr w:type="spellStart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>it_final-nmb</w:t>
      </w:r>
      <w:proofErr w:type="spellEnd"/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</w:t>
      </w:r>
      <w:r w:rsidRPr="00B60AE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60AE8">
        <w:rPr>
          <w:lang w:val="en-US"/>
        </w:rPr>
        <w:t>YBR_FOLHA_NCM</w:t>
      </w:r>
      <w:r>
        <w:rPr>
          <w:lang w:val="en-US"/>
        </w:rPr>
        <w:t>-</w:t>
      </w:r>
      <w:r w:rsidRPr="00B60AE8">
        <w:rPr>
          <w:lang w:val="en-US"/>
        </w:rPr>
        <w:t xml:space="preserve"> STEUC</w:t>
      </w:r>
    </w:p>
    <w:p w:rsidR="007F4658" w:rsidRPr="00B60AE8" w:rsidRDefault="007F4C1E" w:rsidP="00D9638E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)</w:t>
      </w:r>
    </w:p>
    <w:p w:rsidR="007F4658" w:rsidRPr="00B60AE8" w:rsidRDefault="007F4658" w:rsidP="00D9638E">
      <w:pPr>
        <w:pStyle w:val="PargrafodaLista"/>
        <w:rPr>
          <w:lang w:val="en-US"/>
        </w:rPr>
      </w:pPr>
    </w:p>
    <w:p w:rsidR="006B0CA8" w:rsidRDefault="006B0CA8" w:rsidP="00D9638E">
      <w:pPr>
        <w:pStyle w:val="PargrafodaLista"/>
        <w:rPr>
          <w:lang w:val="en-US"/>
        </w:rPr>
      </w:pPr>
    </w:p>
    <w:p w:rsidR="007F4C1E" w:rsidRDefault="007F4C1E" w:rsidP="00D9638E">
      <w:pPr>
        <w:pStyle w:val="PargrafodaLista"/>
        <w:rPr>
          <w:lang w:val="en-US"/>
        </w:rPr>
      </w:pPr>
    </w:p>
    <w:p w:rsidR="007F4C1E" w:rsidRDefault="007F4C1E" w:rsidP="00D9638E">
      <w:pPr>
        <w:pStyle w:val="PargrafodaLista"/>
        <w:rPr>
          <w:lang w:val="en-US"/>
        </w:rPr>
      </w:pPr>
    </w:p>
    <w:p w:rsidR="007F4C1E" w:rsidRDefault="007F4C1E" w:rsidP="00D9638E">
      <w:pPr>
        <w:pStyle w:val="PargrafodaLista"/>
        <w:rPr>
          <w:lang w:val="en-US"/>
        </w:rPr>
      </w:pPr>
    </w:p>
    <w:p w:rsidR="007F4C1E" w:rsidRDefault="007F4C1E" w:rsidP="00D9638E">
      <w:pPr>
        <w:pStyle w:val="PargrafodaLista"/>
        <w:rPr>
          <w:lang w:val="en-US"/>
        </w:rPr>
      </w:pPr>
      <w:r>
        <w:rPr>
          <w:noProof/>
        </w:rPr>
        <w:drawing>
          <wp:inline distT="0" distB="0" distL="0" distR="0">
            <wp:extent cx="4572000" cy="29527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1E" w:rsidRDefault="007F4C1E" w:rsidP="00D9638E">
      <w:pPr>
        <w:pStyle w:val="PargrafodaLista"/>
        <w:rPr>
          <w:lang w:val="en-US"/>
        </w:rPr>
      </w:pPr>
    </w:p>
    <w:p w:rsidR="007F4C1E" w:rsidRPr="00633BDE" w:rsidRDefault="00633BDE" w:rsidP="00D9638E">
      <w:pPr>
        <w:pStyle w:val="PargrafodaLista"/>
        <w:rPr>
          <w:b/>
          <w:lang w:val="en-US"/>
        </w:rPr>
      </w:pPr>
      <w:r>
        <w:rPr>
          <w:lang w:val="en-US"/>
        </w:rPr>
        <w:tab/>
      </w:r>
      <w:r w:rsidR="007F4C1E" w:rsidRPr="00633BDE">
        <w:rPr>
          <w:b/>
          <w:lang w:val="en-US"/>
        </w:rPr>
        <w:t xml:space="preserve">Campo </w:t>
      </w:r>
      <w:proofErr w:type="spellStart"/>
      <w:r w:rsidR="007F4C1E" w:rsidRPr="00633BDE">
        <w:rPr>
          <w:b/>
          <w:lang w:val="en-US"/>
        </w:rPr>
        <w:t>digitavél</w:t>
      </w:r>
      <w:proofErr w:type="spellEnd"/>
    </w:p>
    <w:p w:rsidR="00633BDE" w:rsidRDefault="00633BDE" w:rsidP="00D9638E">
      <w:pPr>
        <w:pStyle w:val="PargrafodaLista"/>
        <w:rPr>
          <w:lang w:val="en-US"/>
        </w:rPr>
      </w:pPr>
    </w:p>
    <w:p w:rsidR="00633BDE" w:rsidRDefault="00633BDE" w:rsidP="00D9638E">
      <w:pPr>
        <w:pStyle w:val="PargrafodaLista"/>
        <w:rPr>
          <w:lang w:val="en-US"/>
        </w:rPr>
      </w:pPr>
    </w:p>
    <w:p w:rsidR="00633BDE" w:rsidRDefault="00633BDE" w:rsidP="00D9638E">
      <w:pPr>
        <w:pStyle w:val="PargrafodaLista"/>
        <w:rPr>
          <w:lang w:val="en-US"/>
        </w:rPr>
      </w:pPr>
      <w:r>
        <w:rPr>
          <w:noProof/>
        </w:rPr>
        <w:drawing>
          <wp:inline distT="0" distB="0" distL="0" distR="0">
            <wp:extent cx="4743450" cy="3905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DE" w:rsidRDefault="00633BDE" w:rsidP="00D9638E">
      <w:pPr>
        <w:pStyle w:val="PargrafodaLista"/>
      </w:pPr>
      <w:r>
        <w:tab/>
      </w:r>
    </w:p>
    <w:p w:rsidR="007F4C1E" w:rsidRDefault="00633BDE" w:rsidP="00D9638E">
      <w:pPr>
        <w:pStyle w:val="PargrafodaLista"/>
      </w:pPr>
      <w:r>
        <w:tab/>
        <w:t>Com base no campo “Vendas Totais” * YBR_FOLHA_PARAM (PERCEDESO).</w:t>
      </w: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</w:p>
    <w:p w:rsidR="00633BDE" w:rsidRPr="00633BDE" w:rsidRDefault="00633BDE" w:rsidP="00D9638E">
      <w:pPr>
        <w:pStyle w:val="PargrafodaLista"/>
      </w:pPr>
      <w:r>
        <w:rPr>
          <w:noProof/>
        </w:rPr>
        <w:drawing>
          <wp:inline distT="0" distB="0" distL="0" distR="0">
            <wp:extent cx="4572000" cy="2952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  <w:r>
        <w:tab/>
        <w:t>Com base no campo “</w:t>
      </w:r>
      <w:proofErr w:type="spellStart"/>
      <w:proofErr w:type="gramStart"/>
      <w:r>
        <w:t>Inss</w:t>
      </w:r>
      <w:proofErr w:type="spellEnd"/>
      <w:proofErr w:type="gramEnd"/>
      <w:r>
        <w:t xml:space="preserve"> Parte Empresa” * (“Revendas e Outros” /  ( “Vendas Totais” + “Revendas e Outros”) )</w:t>
      </w: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  <w:r>
        <w:rPr>
          <w:noProof/>
        </w:rPr>
        <w:drawing>
          <wp:inline distT="0" distB="0" distL="0" distR="0">
            <wp:extent cx="4581525" cy="314325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  <w:r>
        <w:tab/>
        <w:t>Soma dos campos “Brasil Maior a pagar” + “</w:t>
      </w:r>
      <w:proofErr w:type="spellStart"/>
      <w:proofErr w:type="gramStart"/>
      <w:r>
        <w:t>Inss</w:t>
      </w:r>
      <w:proofErr w:type="spellEnd"/>
      <w:proofErr w:type="gramEnd"/>
      <w:r>
        <w:t xml:space="preserve"> a Pagar”</w:t>
      </w: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</w:p>
    <w:p w:rsidR="00633BDE" w:rsidRDefault="00633BDE" w:rsidP="00D9638E">
      <w:pPr>
        <w:pStyle w:val="PargrafodaLista"/>
      </w:pPr>
      <w:r>
        <w:rPr>
          <w:noProof/>
        </w:rPr>
        <w:drawing>
          <wp:inline distT="0" distB="0" distL="0" distR="0">
            <wp:extent cx="4371975" cy="304800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DE" w:rsidRDefault="00633BDE" w:rsidP="00D9638E">
      <w:pPr>
        <w:pStyle w:val="PargrafodaLista"/>
      </w:pPr>
    </w:p>
    <w:p w:rsidR="00A27D52" w:rsidRDefault="00633BDE" w:rsidP="00D9638E">
      <w:pPr>
        <w:pStyle w:val="PargrafodaLista"/>
      </w:pPr>
      <w:r>
        <w:tab/>
        <w:t xml:space="preserve">Soma dos Campos: INSS Parte da Empresa “-“ </w:t>
      </w:r>
      <w:r w:rsidR="00A27D52">
        <w:t>Total da Contribuição</w:t>
      </w:r>
    </w:p>
    <w:p w:rsidR="00A27D52" w:rsidRDefault="00A27D52" w:rsidP="00D9638E">
      <w:pPr>
        <w:pStyle w:val="PargrafodaLista"/>
      </w:pPr>
    </w:p>
    <w:p w:rsidR="00A27D52" w:rsidRDefault="00A27D52" w:rsidP="00D9638E">
      <w:pPr>
        <w:pStyle w:val="PargrafodaLista"/>
      </w:pPr>
    </w:p>
    <w:p w:rsidR="00633BDE" w:rsidRDefault="00A27D52" w:rsidP="00D9638E">
      <w:pPr>
        <w:pStyle w:val="PargrafodaLista"/>
      </w:pPr>
      <w:r>
        <w:rPr>
          <w:noProof/>
        </w:rPr>
        <w:drawing>
          <wp:inline distT="0" distB="0" distL="0" distR="0">
            <wp:extent cx="4371975" cy="27622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BDE">
        <w:t xml:space="preserve"> </w:t>
      </w:r>
    </w:p>
    <w:p w:rsidR="00633BDE" w:rsidRPr="00633BDE" w:rsidRDefault="00633BDE" w:rsidP="00D9638E">
      <w:pPr>
        <w:pStyle w:val="PargrafodaLista"/>
      </w:pPr>
      <w:r w:rsidRPr="00633BDE">
        <w:tab/>
      </w:r>
    </w:p>
    <w:p w:rsidR="00A27D52" w:rsidRDefault="00A27D52" w:rsidP="00A27D52">
      <w:pPr>
        <w:pStyle w:val="PargrafodaLista"/>
      </w:pPr>
      <w:r>
        <w:t xml:space="preserve">Soma dos Campos: INSS Parte da Empresa “/“ Total da Contribuição * 100, valor em % </w:t>
      </w:r>
    </w:p>
    <w:p w:rsidR="00A27D52" w:rsidRDefault="00A27D52" w:rsidP="00A27D52">
      <w:pPr>
        <w:pStyle w:val="PargrafodaLista"/>
      </w:pPr>
    </w:p>
    <w:p w:rsidR="00633BDE" w:rsidRDefault="00633BDE" w:rsidP="00D9638E">
      <w:pPr>
        <w:pStyle w:val="PargrafodaLista"/>
      </w:pPr>
    </w:p>
    <w:p w:rsidR="00A27D52" w:rsidRDefault="00901DAA" w:rsidP="00D9638E">
      <w:pPr>
        <w:pStyle w:val="PargrafodaLista"/>
      </w:pPr>
      <w:r>
        <w:t xml:space="preserve">Os Cálculos deverão ser realizados somente quando o botão </w:t>
      </w:r>
      <w:r>
        <w:rPr>
          <w:noProof/>
        </w:rPr>
        <w:drawing>
          <wp:inline distT="0" distB="0" distL="0" distR="0">
            <wp:extent cx="923925" cy="447675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034E">
        <w:t xml:space="preserve"> for</w:t>
      </w:r>
      <w:r>
        <w:t xml:space="preserve"> acionado.</w:t>
      </w: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7F034E" w:rsidRPr="00633BDE" w:rsidRDefault="007F034E" w:rsidP="007F034E">
      <w:pPr>
        <w:pStyle w:val="PargrafodaLista"/>
      </w:pPr>
      <w:r>
        <w:t>Observação o sistema deverá permitir a ação do botão “Calcular” somente se o botão “Buscar dados” já foi acionado.</w:t>
      </w: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  <w:r>
        <w:t>Ao Clicar no botão:</w:t>
      </w: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086350" cy="50482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  <w:r>
        <w:t>Exibir todas as notas que compuseram a soma total do campo “Vendas Totais”</w:t>
      </w:r>
    </w:p>
    <w:p w:rsidR="00901DAA" w:rsidRDefault="00901DAA" w:rsidP="00D9638E">
      <w:pPr>
        <w:pStyle w:val="PargrafodaLista"/>
      </w:pPr>
    </w:p>
    <w:tbl>
      <w:tblPr>
        <w:tblW w:w="5596" w:type="dxa"/>
        <w:tblInd w:w="1587" w:type="dxa"/>
        <w:tblCellMar>
          <w:left w:w="70" w:type="dxa"/>
          <w:right w:w="70" w:type="dxa"/>
        </w:tblCellMar>
        <w:tblLook w:val="04A0"/>
      </w:tblPr>
      <w:tblGrid>
        <w:gridCol w:w="960"/>
        <w:gridCol w:w="1033"/>
        <w:gridCol w:w="1717"/>
        <w:gridCol w:w="1886"/>
      </w:tblGrid>
      <w:tr w:rsidR="00901DAA" w:rsidRPr="007F4658" w:rsidTr="007F034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Empresa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NCM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Valor </w:t>
            </w:r>
            <w:proofErr w:type="spellStart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Brasi</w:t>
            </w:r>
            <w:proofErr w:type="spellEnd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Maior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Valor Contribuição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21069030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1.708.814,28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17.088,14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30039069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13.778,88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137,79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16.605,50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166,06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1.502.722,77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15.027,23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192.947,53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1.929,48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328.356,24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3.283,56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148.124,42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1.481,24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30043290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163.202,45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1.632,02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30043918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776.021,80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7.760,22 </w:t>
            </w:r>
          </w:p>
        </w:tc>
      </w:tr>
    </w:tbl>
    <w:p w:rsidR="00A27D52" w:rsidRDefault="007E1993" w:rsidP="00D9638E">
      <w:pPr>
        <w:pStyle w:val="PargrafodaLista"/>
      </w:pPr>
      <w:r>
        <w:tab/>
        <w:t>Tabela 1.0 NCM Vendas Totais</w:t>
      </w:r>
    </w:p>
    <w:p w:rsidR="00A27D52" w:rsidRDefault="00A27D52" w:rsidP="00D9638E">
      <w:pPr>
        <w:pStyle w:val="PargrafodaLista"/>
      </w:pPr>
    </w:p>
    <w:p w:rsidR="00A27D52" w:rsidRDefault="00901DAA" w:rsidP="00D9638E">
      <w:pPr>
        <w:pStyle w:val="PargrafodaLista"/>
      </w:pPr>
      <w:r>
        <w:t>Ao clicar em uma linha (NCM) o sistema deverá abrir o mesmo ALV do programa YFI0010, porém com as notas que compõe este NCM.</w:t>
      </w:r>
    </w:p>
    <w:p w:rsidR="00901DAA" w:rsidRDefault="00901DAA" w:rsidP="00D9638E">
      <w:pPr>
        <w:pStyle w:val="PargrafodaLista"/>
      </w:pPr>
    </w:p>
    <w:p w:rsidR="00A27D52" w:rsidRDefault="00A27D52" w:rsidP="00D9638E">
      <w:pPr>
        <w:pStyle w:val="PargrafodaLista"/>
      </w:pPr>
    </w:p>
    <w:p w:rsidR="00A27D52" w:rsidRDefault="00A27D52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901DAA" w:rsidRDefault="00901DAA" w:rsidP="00D9638E">
      <w:pPr>
        <w:pStyle w:val="PargrafodaLista"/>
      </w:pPr>
    </w:p>
    <w:p w:rsidR="00901DAA" w:rsidRDefault="00901DAA" w:rsidP="00901DAA">
      <w:pPr>
        <w:pStyle w:val="PargrafodaLista"/>
      </w:pPr>
      <w:r>
        <w:t>Ao Clicar no botão:</w:t>
      </w:r>
    </w:p>
    <w:p w:rsidR="00901DAA" w:rsidRDefault="00901DAA" w:rsidP="00901DAA">
      <w:pPr>
        <w:pStyle w:val="PargrafodaLista"/>
      </w:pPr>
    </w:p>
    <w:p w:rsidR="00901DAA" w:rsidRDefault="00901DAA" w:rsidP="00901DAA">
      <w:pPr>
        <w:pStyle w:val="PargrafodaLista"/>
      </w:pPr>
      <w:r>
        <w:rPr>
          <w:noProof/>
        </w:rPr>
        <w:drawing>
          <wp:inline distT="0" distB="0" distL="0" distR="0">
            <wp:extent cx="5153025" cy="600075"/>
            <wp:effectExtent l="1905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AA" w:rsidRDefault="00901DAA" w:rsidP="00901DAA">
      <w:pPr>
        <w:pStyle w:val="PargrafodaLista"/>
      </w:pPr>
    </w:p>
    <w:p w:rsidR="00901DAA" w:rsidRDefault="00901DAA" w:rsidP="00901DAA">
      <w:pPr>
        <w:pStyle w:val="PargrafodaLista"/>
      </w:pPr>
      <w:r>
        <w:t>Exibir todas as notas que compuseram a soma total do campo “Revendas e Outros”</w:t>
      </w:r>
    </w:p>
    <w:p w:rsidR="00901DAA" w:rsidRDefault="00901DAA" w:rsidP="00901DAA">
      <w:pPr>
        <w:pStyle w:val="PargrafodaLista"/>
      </w:pPr>
    </w:p>
    <w:tbl>
      <w:tblPr>
        <w:tblW w:w="5596" w:type="dxa"/>
        <w:tblInd w:w="1587" w:type="dxa"/>
        <w:tblCellMar>
          <w:left w:w="70" w:type="dxa"/>
          <w:right w:w="70" w:type="dxa"/>
        </w:tblCellMar>
        <w:tblLook w:val="04A0"/>
      </w:tblPr>
      <w:tblGrid>
        <w:gridCol w:w="960"/>
        <w:gridCol w:w="1033"/>
        <w:gridCol w:w="1717"/>
        <w:gridCol w:w="1886"/>
      </w:tblGrid>
      <w:tr w:rsidR="00901DAA" w:rsidRPr="007F4658" w:rsidTr="007F034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Empresa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NCM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Valor </w:t>
            </w:r>
            <w:proofErr w:type="spellStart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Brasi</w:t>
            </w:r>
            <w:proofErr w:type="spellEnd"/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Maior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Valor Contribuição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21069030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1.708.814,28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17.088,14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30039069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13.778,88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137,79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30039099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16.605,50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    166,06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1.502.722,77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15.027,23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30041014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192.947,53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1.929,48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328.356,24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3.283,56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30042099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148.124,42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1.481,24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30043290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163.202,45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1.632,02 </w:t>
            </w:r>
          </w:p>
        </w:tc>
      </w:tr>
      <w:tr w:rsidR="00901DAA" w:rsidRPr="007F4658" w:rsidTr="007F03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jc w:val="right"/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0050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>30043918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776.021,80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01DAA" w:rsidRPr="007F4658" w:rsidRDefault="00901DAA" w:rsidP="007F034E">
            <w:pPr>
              <w:rPr>
                <w:rFonts w:ascii="Calibri" w:hAnsi="Calibri" w:cs="Calibri"/>
                <w:color w:val="000000"/>
                <w:szCs w:val="22"/>
                <w:lang w:val="pt-BR" w:eastAsia="pt-BR"/>
              </w:rPr>
            </w:pPr>
            <w:r w:rsidRPr="007F4658">
              <w:rPr>
                <w:rFonts w:ascii="Calibri" w:hAnsi="Calibri" w:cs="Calibri"/>
                <w:color w:val="000000"/>
                <w:szCs w:val="22"/>
                <w:lang w:val="pt-BR" w:eastAsia="pt-BR"/>
              </w:rPr>
              <w:t xml:space="preserve">                     7.760,22 </w:t>
            </w:r>
          </w:p>
        </w:tc>
      </w:tr>
    </w:tbl>
    <w:p w:rsidR="007E1993" w:rsidRDefault="007E1993" w:rsidP="007E1993">
      <w:pPr>
        <w:pStyle w:val="PargrafodaLista"/>
      </w:pPr>
      <w:r>
        <w:tab/>
        <w:t>Tabela 2.0 NCM Revendas e Outros</w:t>
      </w:r>
    </w:p>
    <w:p w:rsidR="00901DAA" w:rsidRDefault="00901DAA" w:rsidP="00901DAA">
      <w:pPr>
        <w:pStyle w:val="PargrafodaLista"/>
      </w:pPr>
    </w:p>
    <w:p w:rsidR="00901DAA" w:rsidRDefault="00901DAA" w:rsidP="00901DAA">
      <w:pPr>
        <w:pStyle w:val="PargrafodaLista"/>
      </w:pPr>
    </w:p>
    <w:p w:rsidR="00901DAA" w:rsidRDefault="00901DAA" w:rsidP="00901DAA">
      <w:pPr>
        <w:pStyle w:val="PargrafodaLista"/>
      </w:pPr>
      <w:r>
        <w:t>Ao clicar em uma linha (NCM) o sistema deverá abrir o mesmo ALV do programa YFI0010, porém com as notas que compõe este NCM.</w:t>
      </w:r>
    </w:p>
    <w:p w:rsidR="00901DAA" w:rsidRDefault="00901DAA" w:rsidP="00D9638E">
      <w:pPr>
        <w:pStyle w:val="PargrafodaLista"/>
      </w:pPr>
    </w:p>
    <w:p w:rsidR="007F034E" w:rsidRDefault="007F034E" w:rsidP="00D9638E">
      <w:pPr>
        <w:pStyle w:val="PargrafodaLista"/>
      </w:pPr>
      <w:r>
        <w:t>Ao clicar no botão:</w:t>
      </w:r>
    </w:p>
    <w:p w:rsidR="007F034E" w:rsidRDefault="007F034E" w:rsidP="00D9638E">
      <w:pPr>
        <w:pStyle w:val="PargrafodaLista"/>
      </w:pPr>
      <w:r>
        <w:rPr>
          <w:noProof/>
        </w:rPr>
        <w:drawing>
          <wp:inline distT="0" distB="0" distL="0" distR="0">
            <wp:extent cx="1114425" cy="590550"/>
            <wp:effectExtent l="1905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52" w:rsidRDefault="00A27D52" w:rsidP="00D9638E">
      <w:pPr>
        <w:pStyle w:val="PargrafodaLista"/>
      </w:pPr>
    </w:p>
    <w:p w:rsidR="007F034E" w:rsidRDefault="007F034E" w:rsidP="00D9638E">
      <w:pPr>
        <w:pStyle w:val="PargrafodaLista"/>
      </w:pPr>
      <w:r>
        <w:t>O sistema deverá gravar as informações</w:t>
      </w:r>
    </w:p>
    <w:p w:rsidR="007F034E" w:rsidRDefault="007F034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E20702" w:rsidRDefault="00E20702" w:rsidP="00D9638E">
      <w:pPr>
        <w:pStyle w:val="PargrafodaLista"/>
      </w:pPr>
    </w:p>
    <w:p w:rsidR="00E20702" w:rsidRDefault="00E20702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7F034E" w:rsidRDefault="007F034E" w:rsidP="00D9638E">
      <w:pPr>
        <w:pStyle w:val="PargrafodaLista"/>
      </w:pPr>
      <w:r>
        <w:t>Na tabela</w:t>
      </w:r>
    </w:p>
    <w:p w:rsidR="007F034E" w:rsidRDefault="007F034E" w:rsidP="00D9638E">
      <w:pPr>
        <w:pStyle w:val="PargrafodaLista"/>
      </w:pPr>
    </w:p>
    <w:p w:rsidR="007F034E" w:rsidRDefault="007F034E" w:rsidP="00D9638E">
      <w:pPr>
        <w:pStyle w:val="PargrafodaLista"/>
      </w:pPr>
    </w:p>
    <w:p w:rsidR="007F034E" w:rsidRDefault="007F034E" w:rsidP="007F034E">
      <w:pPr>
        <w:pStyle w:val="PargrafodaLista"/>
      </w:pPr>
      <w:r>
        <w:t>Criar Tabela YBR_FOLHA_RESULTADO</w:t>
      </w:r>
      <w:proofErr w:type="gramStart"/>
      <w:r>
        <w:t xml:space="preserve">  </w:t>
      </w:r>
      <w:proofErr w:type="gramEnd"/>
      <w:r>
        <w:t>(Folha Desoneração)</w:t>
      </w:r>
    </w:p>
    <w:p w:rsidR="007F034E" w:rsidRDefault="007F034E" w:rsidP="007F034E">
      <w:pPr>
        <w:pStyle w:val="PargrafodaLista"/>
      </w:pP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Empresa;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Data De;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Data Ate;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Vendas Totais;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Revendas e Outros;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INSS Parte Empresa;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Brasil Maior a Pagar;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INSS a Pagar;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 xml:space="preserve">Total Contribuição </w:t>
      </w:r>
      <w:proofErr w:type="spellStart"/>
      <w:r>
        <w:t>Previdenciaria</w:t>
      </w:r>
      <w:proofErr w:type="spellEnd"/>
      <w:r>
        <w:t>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Ganhos;</w:t>
      </w:r>
    </w:p>
    <w:p w:rsidR="007F034E" w:rsidRDefault="007F034E" w:rsidP="007F034E">
      <w:pPr>
        <w:pStyle w:val="PargrafodaLista"/>
        <w:numPr>
          <w:ilvl w:val="0"/>
          <w:numId w:val="39"/>
        </w:numPr>
      </w:pPr>
      <w:r>
        <w:t>Ganhos %;</w:t>
      </w:r>
    </w:p>
    <w:p w:rsidR="007F034E" w:rsidRDefault="007F034E" w:rsidP="00D9638E">
      <w:pPr>
        <w:pStyle w:val="PargrafodaLista"/>
      </w:pPr>
    </w:p>
    <w:p w:rsidR="007F034E" w:rsidRDefault="007F034E" w:rsidP="00D9638E">
      <w:pPr>
        <w:pStyle w:val="PargrafodaLista"/>
      </w:pPr>
      <w:r>
        <w:t>Observação o sistema deverá permitir a ação do botão “Salvar” somente se o botão “Buscar dado” já foi acionado.</w:t>
      </w:r>
    </w:p>
    <w:p w:rsidR="007F034E" w:rsidRDefault="007F034E" w:rsidP="00D9638E">
      <w:pPr>
        <w:pStyle w:val="PargrafodaLista"/>
      </w:pPr>
    </w:p>
    <w:p w:rsidR="007F034E" w:rsidRDefault="007F034E" w:rsidP="00D9638E">
      <w:pPr>
        <w:pStyle w:val="PargrafodaLista"/>
      </w:pPr>
      <w:r>
        <w:t>Ao acionar o botão “</w:t>
      </w:r>
      <w:proofErr w:type="spellStart"/>
      <w:r>
        <w:t>Print</w:t>
      </w:r>
      <w:proofErr w:type="spellEnd"/>
      <w:r>
        <w:t>” fazer a impressão do documento modelo:</w:t>
      </w:r>
    </w:p>
    <w:p w:rsidR="007F034E" w:rsidRDefault="007F034E" w:rsidP="00D9638E">
      <w:pPr>
        <w:pStyle w:val="PargrafodaLista"/>
      </w:pPr>
    </w:p>
    <w:p w:rsidR="007F034E" w:rsidRDefault="00460B8E" w:rsidP="00D9638E">
      <w:pPr>
        <w:pStyle w:val="PargrafodaLista"/>
      </w:pPr>
      <w:r>
        <w:tab/>
      </w:r>
      <w:r w:rsidR="007F034E">
        <w:rPr>
          <w:noProof/>
        </w:rPr>
        <w:drawing>
          <wp:inline distT="0" distB="0" distL="0" distR="0">
            <wp:extent cx="4610100" cy="297180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4E" w:rsidRDefault="007F034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460B8E" w:rsidRDefault="00460B8E" w:rsidP="00D9638E">
      <w:pPr>
        <w:pStyle w:val="PargrafodaLista"/>
      </w:pPr>
    </w:p>
    <w:p w:rsidR="00AD7405" w:rsidRDefault="00AD7405" w:rsidP="00D9638E">
      <w:pPr>
        <w:pStyle w:val="PargrafodaLista"/>
      </w:pPr>
    </w:p>
    <w:p w:rsidR="00460B8E" w:rsidRDefault="00AD7405" w:rsidP="00D9638E">
      <w:pPr>
        <w:pStyle w:val="PargrafodaLista"/>
      </w:pPr>
      <w:r>
        <w:t>Observação:</w:t>
      </w:r>
    </w:p>
    <w:p w:rsidR="00AD7405" w:rsidRDefault="00AD7405" w:rsidP="00D9638E">
      <w:pPr>
        <w:pStyle w:val="PargrafodaLista"/>
      </w:pPr>
    </w:p>
    <w:p w:rsidR="00AD7405" w:rsidRDefault="00AD7405" w:rsidP="00D9638E">
      <w:pPr>
        <w:pStyle w:val="PargrafodaLista"/>
      </w:pPr>
      <w:r>
        <w:t>Botões: Os botões: “Calcular</w:t>
      </w:r>
      <w:proofErr w:type="gramStart"/>
      <w:r>
        <w:t>”,</w:t>
      </w:r>
      <w:proofErr w:type="gramEnd"/>
      <w:r>
        <w:t>”Salvar”, “</w:t>
      </w:r>
      <w:proofErr w:type="spellStart"/>
      <w:r>
        <w:t>Print</w:t>
      </w:r>
      <w:proofErr w:type="spellEnd"/>
      <w:r>
        <w:t>” e “</w:t>
      </w:r>
      <w:proofErr w:type="spellStart"/>
      <w:r>
        <w:t>Sped</w:t>
      </w:r>
      <w:proofErr w:type="spellEnd"/>
      <w:r>
        <w:t xml:space="preserve">” somente serão ativados após o sistema realizar a busca dos dados das Notas e os campos “Vendas Totais” e “Revendas e Outros” estiverem preenchidos. Validos para os botões “V </w:t>
      </w:r>
      <w:proofErr w:type="spellStart"/>
      <w:r>
        <w:t>Visuaizar</w:t>
      </w:r>
      <w:proofErr w:type="spellEnd"/>
      <w:r>
        <w:t xml:space="preserve"> Notas” para ambos os campos.</w:t>
      </w:r>
    </w:p>
    <w:p w:rsidR="00AD7405" w:rsidRDefault="00AD7405" w:rsidP="00D9638E">
      <w:pPr>
        <w:pStyle w:val="PargrafodaLista"/>
      </w:pPr>
    </w:p>
    <w:p w:rsidR="00AD7405" w:rsidRDefault="00AD7405" w:rsidP="00D9638E">
      <w:pPr>
        <w:pStyle w:val="PargrafodaLista"/>
      </w:pPr>
      <w:r>
        <w:t>Os botões: ”Salvar”, “</w:t>
      </w:r>
      <w:proofErr w:type="spellStart"/>
      <w:r>
        <w:t>Print</w:t>
      </w:r>
      <w:proofErr w:type="spellEnd"/>
      <w:r>
        <w:t>” e “</w:t>
      </w:r>
      <w:proofErr w:type="spellStart"/>
      <w:r>
        <w:t>Sped</w:t>
      </w:r>
      <w:proofErr w:type="spellEnd"/>
      <w:r>
        <w:t xml:space="preserve">” somente </w:t>
      </w:r>
      <w:proofErr w:type="gramStart"/>
      <w:r>
        <w:t>serão</w:t>
      </w:r>
      <w:proofErr w:type="gramEnd"/>
      <w:r>
        <w:t xml:space="preserve"> ativados após o sistema realizar a ação do botão “Calcular” estiver </w:t>
      </w:r>
      <w:proofErr w:type="spellStart"/>
      <w:r>
        <w:t>concluida</w:t>
      </w:r>
      <w:proofErr w:type="spellEnd"/>
      <w:r>
        <w:t>.</w:t>
      </w:r>
    </w:p>
    <w:p w:rsidR="00AD7405" w:rsidRDefault="00AD7405" w:rsidP="00D9638E">
      <w:pPr>
        <w:pStyle w:val="PargrafodaLista"/>
      </w:pPr>
    </w:p>
    <w:p w:rsidR="00AD7405" w:rsidRDefault="00AD7405" w:rsidP="00D9638E">
      <w:pPr>
        <w:pStyle w:val="PargrafodaLista"/>
      </w:pPr>
      <w:r>
        <w:t xml:space="preserve">Campos: Com exceção aos campos “Empresa” e “Data do Documento” todos os campos deverão ser </w:t>
      </w:r>
      <w:proofErr w:type="spellStart"/>
      <w:r>
        <w:t>abenas</w:t>
      </w:r>
      <w:proofErr w:type="spellEnd"/>
      <w:r>
        <w:t xml:space="preserve"> campos de exibição. Após a finalização da busca dos dados acionada pelo botão “Buscar Dados” o Campo “INSS Parte Empresa” juntamente com o botão Calcular deverá ser habilitado. O campo “INSS Parte Empresa” deverá ter entrada obrigatória antes da ação “Calcular”.</w:t>
      </w:r>
    </w:p>
    <w:p w:rsidR="00460B8E" w:rsidRDefault="00460B8E" w:rsidP="00D9638E">
      <w:pPr>
        <w:pStyle w:val="PargrafodaLista"/>
      </w:pPr>
    </w:p>
    <w:p w:rsidR="00AD7405" w:rsidRDefault="00AD7405" w:rsidP="00D9638E">
      <w:pPr>
        <w:pStyle w:val="PargrafodaLista"/>
      </w:pPr>
      <w:r>
        <w:rPr>
          <w:noProof/>
        </w:rPr>
        <w:drawing>
          <wp:inline distT="0" distB="0" distL="0" distR="0">
            <wp:extent cx="904875" cy="523875"/>
            <wp:effectExtent l="1905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05" w:rsidRDefault="00AD7405" w:rsidP="00D9638E">
      <w:pPr>
        <w:pStyle w:val="PargrafodaLista"/>
      </w:pPr>
    </w:p>
    <w:p w:rsidR="00AD7405" w:rsidRDefault="00AD7405" w:rsidP="00D9638E">
      <w:pPr>
        <w:pStyle w:val="PargrafodaLista"/>
      </w:pPr>
      <w:r>
        <w:t xml:space="preserve">Ao Selecionar o botão SPED o sistema deverá gerar um arquivo </w:t>
      </w:r>
      <w:proofErr w:type="spellStart"/>
      <w:r>
        <w:t>txt</w:t>
      </w:r>
      <w:proofErr w:type="spellEnd"/>
      <w:r>
        <w:t xml:space="preserve"> com o seguinte padrão:</w:t>
      </w:r>
    </w:p>
    <w:p w:rsidR="00AD7405" w:rsidRDefault="00AD7405" w:rsidP="00D9638E">
      <w:pPr>
        <w:pStyle w:val="PargrafodaLista"/>
      </w:pPr>
    </w:p>
    <w:p w:rsidR="007E1993" w:rsidRDefault="007E1993" w:rsidP="00D9638E">
      <w:pPr>
        <w:pStyle w:val="PargrafodaLista"/>
      </w:pPr>
      <w:r>
        <w:t>|P110||00000003|NCM|VALOR||</w:t>
      </w:r>
    </w:p>
    <w:p w:rsidR="007E1993" w:rsidRDefault="007E1993" w:rsidP="00D9638E">
      <w:pPr>
        <w:pStyle w:val="PargrafodaLista"/>
      </w:pPr>
    </w:p>
    <w:p w:rsidR="007E1993" w:rsidRDefault="007E1993" w:rsidP="00D9638E">
      <w:pPr>
        <w:pStyle w:val="PargrafodaLista"/>
      </w:pPr>
      <w:r>
        <w:t>Onde:</w:t>
      </w:r>
    </w:p>
    <w:p w:rsidR="007E1993" w:rsidRDefault="007E1993" w:rsidP="00D9638E">
      <w:pPr>
        <w:pStyle w:val="PargrafodaLista"/>
      </w:pPr>
    </w:p>
    <w:p w:rsidR="007E1993" w:rsidRDefault="007E1993" w:rsidP="007E1993">
      <w:pPr>
        <w:pStyle w:val="PargrafodaLista"/>
        <w:numPr>
          <w:ilvl w:val="0"/>
          <w:numId w:val="46"/>
        </w:numPr>
      </w:pPr>
      <w:r>
        <w:t>P110 É um valor fixo;</w:t>
      </w:r>
    </w:p>
    <w:p w:rsidR="007E1993" w:rsidRDefault="007E1993" w:rsidP="007E1993">
      <w:pPr>
        <w:pStyle w:val="PargrafodaLista"/>
        <w:numPr>
          <w:ilvl w:val="0"/>
          <w:numId w:val="46"/>
        </w:numPr>
      </w:pPr>
      <w:r>
        <w:t>|| é um valor em fixo;</w:t>
      </w:r>
    </w:p>
    <w:p w:rsidR="007E1993" w:rsidRDefault="007E1993" w:rsidP="007E1993">
      <w:pPr>
        <w:pStyle w:val="PargrafodaLista"/>
        <w:numPr>
          <w:ilvl w:val="0"/>
          <w:numId w:val="46"/>
        </w:numPr>
      </w:pPr>
      <w:r>
        <w:t>00000003 é um valor fixo;</w:t>
      </w:r>
    </w:p>
    <w:p w:rsidR="007E1993" w:rsidRDefault="007E1993" w:rsidP="007E1993">
      <w:pPr>
        <w:pStyle w:val="PargrafodaLista"/>
        <w:numPr>
          <w:ilvl w:val="0"/>
          <w:numId w:val="46"/>
        </w:numPr>
      </w:pPr>
      <w:r>
        <w:t xml:space="preserve">NCM é o </w:t>
      </w:r>
      <w:r w:rsidR="00E20702">
        <w:t xml:space="preserve">conteúdo do campo “NCM” contido na </w:t>
      </w:r>
      <w:proofErr w:type="spellStart"/>
      <w:r w:rsidR="00E20702">
        <w:t>tabea</w:t>
      </w:r>
      <w:proofErr w:type="spellEnd"/>
      <w:r w:rsidR="00E20702">
        <w:t xml:space="preserve"> 1.0;</w:t>
      </w:r>
    </w:p>
    <w:p w:rsidR="00E20702" w:rsidRDefault="00E20702" w:rsidP="007E1993">
      <w:pPr>
        <w:pStyle w:val="PargrafodaLista"/>
        <w:numPr>
          <w:ilvl w:val="0"/>
          <w:numId w:val="46"/>
        </w:numPr>
      </w:pPr>
      <w:r>
        <w:t>Valor é o conteúdo do campo “Valor Brasil Maior” contido na tabela 1.0;</w:t>
      </w:r>
    </w:p>
    <w:p w:rsidR="00460B8E" w:rsidRPr="00633BDE" w:rsidRDefault="00460B8E" w:rsidP="00D9638E">
      <w:pPr>
        <w:pStyle w:val="PargrafodaLista"/>
      </w:pPr>
    </w:p>
    <w:p w:rsidR="00D80A2C" w:rsidRDefault="00D80A2C" w:rsidP="00D80A2C">
      <w:pPr>
        <w:pStyle w:val="Ttulo2"/>
        <w:ind w:left="720"/>
        <w:rPr>
          <w:rFonts w:cs="Arial"/>
          <w:lang w:val="pt-BR"/>
        </w:rPr>
      </w:pPr>
      <w:bookmarkStart w:id="10" w:name="_Toc361300306"/>
      <w:r>
        <w:rPr>
          <w:rFonts w:cs="Arial"/>
          <w:lang w:val="pt-BR"/>
        </w:rPr>
        <w:t>5</w:t>
      </w:r>
      <w:r w:rsidRPr="009300F1">
        <w:rPr>
          <w:rFonts w:cs="Arial"/>
          <w:lang w:val="pt-BR"/>
        </w:rPr>
        <w:t>.</w:t>
      </w:r>
      <w:r>
        <w:rPr>
          <w:rFonts w:cs="Arial"/>
          <w:lang w:val="pt-BR"/>
        </w:rPr>
        <w:t>0</w:t>
      </w:r>
      <w:r w:rsidRPr="009300F1">
        <w:rPr>
          <w:rFonts w:cs="Arial"/>
          <w:lang w:val="pt-BR"/>
        </w:rPr>
        <w:t xml:space="preserve"> - Diagram</w:t>
      </w:r>
      <w:r>
        <w:rPr>
          <w:rFonts w:cs="Arial"/>
          <w:lang w:val="pt-BR"/>
        </w:rPr>
        <w:t>a</w:t>
      </w:r>
      <w:proofErr w:type="gramStart"/>
      <w:r>
        <w:rPr>
          <w:rFonts w:cs="Arial"/>
          <w:lang w:val="pt-BR"/>
        </w:rPr>
        <w:t xml:space="preserve">  </w:t>
      </w:r>
      <w:proofErr w:type="gramEnd"/>
      <w:r>
        <w:rPr>
          <w:rFonts w:cs="Arial"/>
          <w:lang w:val="pt-BR"/>
        </w:rPr>
        <w:t>/ Fluxo técnico</w:t>
      </w:r>
      <w:bookmarkEnd w:id="10"/>
    </w:p>
    <w:p w:rsidR="009F38B6" w:rsidRDefault="009F38B6" w:rsidP="00D80A2C">
      <w:pPr>
        <w:rPr>
          <w:lang w:val="pt-BR"/>
        </w:rPr>
      </w:pPr>
    </w:p>
    <w:p w:rsid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 xml:space="preserve">Não se </w:t>
      </w:r>
      <w:proofErr w:type="gramStart"/>
      <w:r>
        <w:rPr>
          <w:lang w:val="pt-BR"/>
        </w:rPr>
        <w:t>aplica.</w:t>
      </w:r>
      <w:proofErr w:type="gramEnd"/>
      <w:r w:rsidR="00D93AD7"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6.85pt;margin-top:11.05pt;width:0;height:28.5pt;z-index:251663360;mso-position-horizontal-relative:text;mso-position-vertical-relative:text" o:connectortype="straight" stroked="f">
            <v:stroke endarrow="block"/>
          </v:shape>
        </w:pict>
      </w:r>
    </w:p>
    <w:p w:rsidR="00D80A2C" w:rsidRDefault="00D80A2C" w:rsidP="00D80A2C">
      <w:pPr>
        <w:rPr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1" w:name="_Toc267928432"/>
      <w:bookmarkStart w:id="12" w:name="_Toc361300307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>.1 - Diagrama  / Fluxo da proposta funcional</w:t>
      </w:r>
      <w:bookmarkEnd w:id="11"/>
      <w:bookmarkEnd w:id="12"/>
    </w:p>
    <w:p w:rsidR="00D80A2C" w:rsidRP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>Não se aplica.</w:t>
      </w:r>
      <w:r w:rsidR="00D93AD7">
        <w:rPr>
          <w:noProof/>
          <w:lang w:val="pt-BR" w:eastAsia="pt-BR"/>
        </w:rPr>
        <w:pict>
          <v:shape id="_x0000_s1036" type="#_x0000_t32" style="position:absolute;margin-left:86.85pt;margin-top:11.05pt;width:0;height:28.5pt;z-index:251668480;mso-position-horizontal-relative:text;mso-position-vertical-relative:text" o:connectortype="straight" stroked="f">
            <v:stroke endarrow="block"/>
          </v:shape>
        </w:pic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3" w:name="_Toc361300308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 xml:space="preserve">.2 </w:t>
      </w:r>
      <w:r w:rsidR="0090323C">
        <w:rPr>
          <w:rFonts w:cs="Arial"/>
          <w:lang w:val="pt-BR"/>
        </w:rPr>
        <w:t>–</w:t>
      </w:r>
      <w:r w:rsidR="001B23A3" w:rsidRPr="009300F1">
        <w:rPr>
          <w:rFonts w:cs="Arial"/>
          <w:lang w:val="pt-BR"/>
        </w:rPr>
        <w:t xml:space="preserve"> Descrição</w:t>
      </w:r>
      <w:r w:rsidR="0090323C">
        <w:rPr>
          <w:rFonts w:cs="Arial"/>
          <w:lang w:val="pt-BR"/>
        </w:rPr>
        <w:t xml:space="preserve"> </w:t>
      </w:r>
      <w:r w:rsidR="00013B3D">
        <w:rPr>
          <w:rFonts w:cs="Arial"/>
          <w:lang w:val="pt-BR"/>
        </w:rPr>
        <w:t>detalhada</w:t>
      </w:r>
      <w:r w:rsidR="001B23A3" w:rsidRPr="009300F1">
        <w:rPr>
          <w:rFonts w:cs="Arial"/>
          <w:lang w:val="pt-BR"/>
        </w:rPr>
        <w:t xml:space="preserve"> da Especificação Funcional</w:t>
      </w:r>
      <w:bookmarkEnd w:id="13"/>
    </w:p>
    <w:p w:rsidR="00C91511" w:rsidRDefault="00C91511" w:rsidP="00C03095">
      <w:pPr>
        <w:rPr>
          <w:lang w:val="pt-BR"/>
        </w:rPr>
      </w:pPr>
    </w:p>
    <w:p w:rsidR="00A24C1C" w:rsidRPr="009300F1" w:rsidRDefault="00A24C1C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2"/>
        <w:ind w:left="720"/>
        <w:rPr>
          <w:rFonts w:cs="Arial"/>
          <w:sz w:val="20"/>
          <w:lang w:val="pt-BR"/>
        </w:rPr>
      </w:pPr>
      <w:bookmarkStart w:id="14" w:name="_Toc361300309"/>
      <w:r>
        <w:rPr>
          <w:rFonts w:cs="Arial"/>
          <w:lang w:val="pt-BR"/>
        </w:rPr>
        <w:lastRenderedPageBreak/>
        <w:t>5</w:t>
      </w:r>
      <w:r w:rsidR="001B23A3" w:rsidRPr="009300F1">
        <w:rPr>
          <w:rFonts w:cs="Arial"/>
          <w:lang w:val="pt-BR"/>
        </w:rPr>
        <w:t>.4 - Parâmetros</w:t>
      </w:r>
      <w:bookmarkEnd w:id="14"/>
    </w:p>
    <w:p w:rsidR="006A392E" w:rsidRDefault="006A392E">
      <w:pPr>
        <w:ind w:left="720"/>
        <w:rPr>
          <w:rFonts w:cs="Arial"/>
          <w:lang w:val="pt-BR"/>
        </w:rPr>
      </w:pPr>
    </w:p>
    <w:p w:rsidR="001B23A3" w:rsidRPr="009300F1" w:rsidRDefault="006A392E">
      <w:pPr>
        <w:ind w:left="720"/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1B23A3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C26768" w:rsidRDefault="00C26768">
      <w:pPr>
        <w:jc w:val="both"/>
        <w:rPr>
          <w:rFonts w:cs="Arial"/>
          <w:sz w:val="20"/>
          <w:lang w:val="pt-BR"/>
        </w:rPr>
      </w:pPr>
    </w:p>
    <w:p w:rsidR="00C26768" w:rsidRDefault="00C26768">
      <w:pPr>
        <w:jc w:val="both"/>
        <w:rPr>
          <w:rFonts w:cs="Arial"/>
          <w:sz w:val="20"/>
          <w:lang w:val="pt-BR"/>
        </w:rPr>
      </w:pPr>
    </w:p>
    <w:p w:rsidR="001E552C" w:rsidRPr="009300F1" w:rsidRDefault="001E552C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5" w:name="_Toc361300310"/>
      <w:r>
        <w:rPr>
          <w:rFonts w:cs="Arial"/>
          <w:bCs/>
          <w:sz w:val="24"/>
          <w:lang w:val="pt-BR"/>
        </w:rPr>
        <w:t>6</w:t>
      </w:r>
      <w:r w:rsidR="001B23A3" w:rsidRPr="009300F1">
        <w:rPr>
          <w:rFonts w:cs="Arial"/>
          <w:bCs/>
          <w:sz w:val="24"/>
          <w:lang w:val="pt-BR"/>
        </w:rPr>
        <w:t xml:space="preserve"> - Pré-requisitos para processamento</w:t>
      </w:r>
      <w:bookmarkEnd w:id="15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Default="005427B9" w:rsidP="00CD5E04">
      <w:pPr>
        <w:ind w:left="720"/>
        <w:rPr>
          <w:rFonts w:cs="Arial"/>
          <w:lang w:val="pt-BR"/>
        </w:rPr>
      </w:pPr>
      <w:r>
        <w:rPr>
          <w:rFonts w:cs="Arial"/>
          <w:lang w:val="pt-BR"/>
        </w:rPr>
        <w:t>O cadastro da tabela de parâmetros deverá estar corretame</w:t>
      </w:r>
      <w:r w:rsidR="00C76E29">
        <w:rPr>
          <w:rFonts w:cs="Arial"/>
          <w:lang w:val="pt-BR"/>
        </w:rPr>
        <w:t>nte cadastrado, para que as tratativas possam ser executadas.</w:t>
      </w:r>
    </w:p>
    <w:p w:rsidR="00901DAA" w:rsidRPr="009300F1" w:rsidRDefault="00901DAA" w:rsidP="00CD5E04">
      <w:pPr>
        <w:ind w:left="720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6" w:name="_Toc361300311"/>
      <w:r>
        <w:rPr>
          <w:rFonts w:cs="Arial"/>
          <w:bCs/>
          <w:sz w:val="24"/>
          <w:lang w:val="pt-BR"/>
        </w:rPr>
        <w:t>7</w:t>
      </w:r>
      <w:r w:rsidR="001B23A3" w:rsidRPr="009300F1">
        <w:rPr>
          <w:rFonts w:cs="Arial"/>
          <w:bCs/>
          <w:sz w:val="24"/>
          <w:lang w:val="pt-BR"/>
        </w:rPr>
        <w:t xml:space="preserve"> - Freqüência</w:t>
      </w:r>
      <w:bookmarkEnd w:id="16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7" w:name="_Toc361300312"/>
      <w:r>
        <w:rPr>
          <w:rFonts w:cs="Arial"/>
          <w:bCs/>
          <w:sz w:val="24"/>
          <w:lang w:val="pt-BR"/>
        </w:rPr>
        <w:t>8</w:t>
      </w:r>
      <w:r w:rsidR="001B23A3" w:rsidRPr="009300F1">
        <w:rPr>
          <w:rFonts w:cs="Arial"/>
          <w:bCs/>
          <w:sz w:val="24"/>
          <w:lang w:val="pt-BR"/>
        </w:rPr>
        <w:t xml:space="preserve"> - Classificação dos Dados</w:t>
      </w:r>
      <w:bookmarkEnd w:id="17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ind w:left="720"/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8" w:name="_Toc361300313"/>
      <w:r>
        <w:rPr>
          <w:rFonts w:cs="Arial"/>
          <w:bCs/>
          <w:sz w:val="24"/>
          <w:lang w:val="pt-BR"/>
        </w:rPr>
        <w:t>9</w:t>
      </w:r>
      <w:r w:rsidR="001B23A3" w:rsidRPr="009300F1">
        <w:rPr>
          <w:rFonts w:cs="Arial"/>
          <w:bCs/>
          <w:sz w:val="24"/>
          <w:lang w:val="pt-BR"/>
        </w:rPr>
        <w:t xml:space="preserve"> - Autorizações</w:t>
      </w:r>
      <w:bookmarkEnd w:id="18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9" w:name="_Toc361300314"/>
      <w:r>
        <w:rPr>
          <w:rFonts w:cs="Arial"/>
          <w:bCs/>
          <w:sz w:val="24"/>
          <w:lang w:val="pt-BR"/>
        </w:rPr>
        <w:t>10</w:t>
      </w:r>
      <w:r w:rsidR="001B23A3" w:rsidRPr="009300F1">
        <w:rPr>
          <w:rFonts w:cs="Arial"/>
          <w:bCs/>
          <w:sz w:val="24"/>
          <w:lang w:val="pt-BR"/>
        </w:rPr>
        <w:t xml:space="preserve"> - Procedimentos de Contigência</w:t>
      </w:r>
      <w:bookmarkEnd w:id="19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0" w:name="_Toc361300315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1</w:t>
      </w:r>
      <w:r w:rsidR="001B23A3" w:rsidRPr="009300F1">
        <w:rPr>
          <w:rFonts w:cs="Arial"/>
          <w:bCs/>
          <w:sz w:val="24"/>
          <w:lang w:val="pt-BR"/>
        </w:rPr>
        <w:t xml:space="preserve"> - Plano de Testes</w:t>
      </w:r>
      <w:bookmarkEnd w:id="20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1" w:name="_Toc361300316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.1 - Unitários R/3 - ABAP</w:t>
      </w:r>
      <w:bookmarkEnd w:id="21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 xml:space="preserve">Definir os testes a serem realizados pelo desenvolvedor ABAP - Se existir mais de um desenvolvimento ABAP associado </w:t>
      </w:r>
      <w:r w:rsidR="00FD17F5" w:rsidRPr="009300F1">
        <w:rPr>
          <w:rFonts w:ascii="Arial" w:hAnsi="Arial" w:cs="Arial"/>
          <w:i w:val="0"/>
          <w:lang w:val="pt-BR"/>
        </w:rPr>
        <w:t>à</w:t>
      </w:r>
      <w:r w:rsidRPr="009300F1">
        <w:rPr>
          <w:rFonts w:ascii="Arial" w:hAnsi="Arial" w:cs="Arial"/>
          <w:i w:val="0"/>
          <w:lang w:val="pt-BR"/>
        </w:rPr>
        <w:t xml:space="preserve"> especificação, especificar os testes em separado para cada desenvolvimento </w:t>
      </w:r>
      <w:r w:rsidR="00FD17F5" w:rsidRPr="009300F1">
        <w:rPr>
          <w:rFonts w:ascii="Arial" w:hAnsi="Arial" w:cs="Arial"/>
          <w:i w:val="0"/>
          <w:lang w:val="pt-BR"/>
        </w:rPr>
        <w:t>ABAP.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2E0509" w:rsidRPr="009300F1" w:rsidRDefault="002E0509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2" w:name="_Toc361300317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.2 - Testes Integrados</w:t>
      </w:r>
      <w:bookmarkEnd w:id="2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1B23A3" w:rsidRPr="009300F1" w:rsidTr="00FD17F5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Situação</w:t>
            </w:r>
          </w:p>
        </w:tc>
        <w:tc>
          <w:tcPr>
            <w:tcW w:w="5386" w:type="dxa"/>
          </w:tcPr>
          <w:p w:rsidR="001B23A3" w:rsidRPr="009300F1" w:rsidRDefault="001B23A3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Resultado</w:t>
            </w: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1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2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3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</w:tbl>
    <w:p w:rsidR="00FD17F5" w:rsidRDefault="00FD17F5">
      <w:pPr>
        <w:pStyle w:val="Recuodecorpodetexto3"/>
        <w:rPr>
          <w:rFonts w:ascii="Arial" w:hAnsi="Arial" w:cs="Arial"/>
          <w:i w:val="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b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Definir os testes a serem realizados pelo Analista Especificador. Este teste envolve todos os desenvolvimentos (legado e ABAP) e tem como finalidade o teste integrado da solução.</w:t>
      </w:r>
    </w:p>
    <w:p w:rsidR="001B23A3" w:rsidRDefault="001B23A3">
      <w:pPr>
        <w:rPr>
          <w:rFonts w:cs="Arial"/>
          <w:b/>
          <w:lang w:val="pt-BR"/>
        </w:rPr>
      </w:pPr>
    </w:p>
    <w:p w:rsidR="002E0509" w:rsidRPr="009300F1" w:rsidRDefault="002E0509">
      <w:pPr>
        <w:rPr>
          <w:rFonts w:cs="Arial"/>
          <w:b/>
          <w:lang w:val="pt-BR"/>
        </w:rPr>
      </w:pPr>
    </w:p>
    <w:p w:rsidR="001B23A3" w:rsidRDefault="001B23A3">
      <w:pPr>
        <w:pStyle w:val="Ttulo2"/>
        <w:ind w:left="720"/>
        <w:rPr>
          <w:rFonts w:cs="Arial"/>
          <w:lang w:val="pt-BR"/>
        </w:rPr>
      </w:pPr>
      <w:bookmarkStart w:id="23" w:name="_Toc361300318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.3 - Aceitação Funcional</w:t>
      </w:r>
      <w:bookmarkEnd w:id="23"/>
    </w:p>
    <w:p w:rsidR="00C6370E" w:rsidRDefault="00C6370E" w:rsidP="00C6370E">
      <w:pPr>
        <w:rPr>
          <w:lang w:val="pt-BR"/>
        </w:rPr>
      </w:pPr>
    </w:p>
    <w:tbl>
      <w:tblPr>
        <w:tblW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</w:tblGrid>
      <w:tr w:rsidR="00AC6762" w:rsidRPr="009300F1" w:rsidTr="00AC6762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AC6762" w:rsidRPr="009300F1" w:rsidRDefault="00AC6762" w:rsidP="00097588">
            <w:pPr>
              <w:rPr>
                <w:rFonts w:cs="Arial"/>
                <w:b/>
                <w:lang w:val="pt-BR"/>
              </w:rPr>
            </w:pPr>
          </w:p>
        </w:tc>
      </w:tr>
    </w:tbl>
    <w:p w:rsidR="001B23A3" w:rsidRDefault="001B23A3">
      <w:pPr>
        <w:pStyle w:val="Recuodecorpodetexto3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Indicar os testes necessários para a aceitação final da solução.</w:t>
      </w:r>
    </w:p>
    <w:p w:rsidR="00EF1D88" w:rsidRDefault="00EF1D88">
      <w:pPr>
        <w:pStyle w:val="Recuodecorpodetexto3"/>
        <w:rPr>
          <w:rFonts w:ascii="Arial" w:hAnsi="Arial" w:cs="Arial"/>
          <w:i w:val="0"/>
          <w:lang w:val="pt-BR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EF1D88" w:rsidRPr="009300F1" w:rsidTr="00A37071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EF1D88" w:rsidRPr="009300F1" w:rsidRDefault="00EF1D88" w:rsidP="00A37071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Situação</w:t>
            </w:r>
            <w:r>
              <w:rPr>
                <w:rFonts w:cs="Arial"/>
                <w:b/>
              </w:rPr>
              <w:t xml:space="preserve"> 1</w:t>
            </w:r>
          </w:p>
        </w:tc>
        <w:tc>
          <w:tcPr>
            <w:tcW w:w="5386" w:type="dxa"/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Resultado</w:t>
            </w:r>
          </w:p>
        </w:tc>
      </w:tr>
    </w:tbl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Pr="00C76E29" w:rsidRDefault="00C76E29" w:rsidP="00C76E29">
      <w:pPr>
        <w:rPr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1E552C" w:rsidRDefault="001E552C" w:rsidP="001E552C">
      <w:pPr>
        <w:rPr>
          <w:lang w:val="pt-BR"/>
        </w:rPr>
      </w:pPr>
    </w:p>
    <w:p w:rsidR="001E552C" w:rsidRPr="001E552C" w:rsidRDefault="001E552C" w:rsidP="001E552C">
      <w:pPr>
        <w:rPr>
          <w:lang w:val="pt-BR"/>
        </w:rPr>
      </w:pP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24" w:name="_Toc361300319"/>
      <w:r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2</w:t>
      </w:r>
      <w:r w:rsidRPr="009300F1">
        <w:rPr>
          <w:rFonts w:cs="Arial"/>
          <w:bCs/>
          <w:sz w:val="24"/>
          <w:lang w:val="pt-BR"/>
        </w:rPr>
        <w:t xml:space="preserve"> – Informações Técnicas</w:t>
      </w:r>
      <w:bookmarkEnd w:id="24"/>
    </w:p>
    <w:p w:rsidR="00AC6762" w:rsidRDefault="00AC6762" w:rsidP="00AC6762">
      <w:pPr>
        <w:rPr>
          <w:lang w:val="pt-BR"/>
        </w:rPr>
      </w:pPr>
    </w:p>
    <w:p w:rsidR="00AC6762" w:rsidRDefault="00AC6762" w:rsidP="00AC6762">
      <w:pPr>
        <w:rPr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5" w:name="_Toc361300320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.1 – Informações do Desenvolvimento</w:t>
      </w:r>
      <w:bookmarkEnd w:id="25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50"/>
        <w:gridCol w:w="2160"/>
        <w:gridCol w:w="2340"/>
        <w:gridCol w:w="2968"/>
      </w:tblGrid>
      <w:tr w:rsidR="001B23A3" w:rsidRPr="00151EED" w:rsidTr="00FD17F5">
        <w:trPr>
          <w:cantSplit/>
        </w:trPr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Descrição do Programa</w:t>
            </w:r>
          </w:p>
        </w:tc>
        <w:tc>
          <w:tcPr>
            <w:tcW w:w="7468" w:type="dxa"/>
            <w:gridSpan w:val="3"/>
          </w:tcPr>
          <w:p w:rsidR="001B23A3" w:rsidRPr="009300F1" w:rsidRDefault="001B23A3" w:rsidP="00BB2605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Prioridade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Complexidade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righ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4500" w:type="dxa"/>
            <w:gridSpan w:val="2"/>
            <w:tcBorders>
              <w:left w:val="nil"/>
              <w:right w:val="nil"/>
            </w:tcBorders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2968" w:type="dxa"/>
            <w:tcBorders>
              <w:lef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F009BC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Estimados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Reais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C26768" w:rsidRPr="009300F1" w:rsidRDefault="00C26768">
      <w:pPr>
        <w:rPr>
          <w:rFonts w:cs="Arial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6" w:name="_Toc361300321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.2 – Atributos do Programa</w:t>
      </w:r>
      <w:bookmarkEnd w:id="26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Prioridade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151EED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Responsável Criação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ABAP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Título do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Aplicação/Módulo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Base de Dados Lógica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Pacote (Classe de Desenvolvimento)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Transação do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Menu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Title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  <w:lang w:val="pt-BR"/>
              </w:rPr>
            </w:pPr>
            <w:r w:rsidRPr="009300F1">
              <w:rPr>
                <w:rFonts w:cs="Arial"/>
                <w:b/>
                <w:bCs/>
                <w:sz w:val="20"/>
                <w:lang w:val="pt-BR"/>
              </w:rPr>
              <w:t>Status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Outros Programas Relacionados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Default="001B23A3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1B23A3" w:rsidRPr="009300F1" w:rsidRDefault="00FD17F5">
      <w:pPr>
        <w:pStyle w:val="Ttulo2"/>
        <w:ind w:left="720"/>
        <w:rPr>
          <w:rFonts w:cs="Arial"/>
          <w:lang w:val="pt-BR"/>
        </w:rPr>
      </w:pPr>
      <w:bookmarkStart w:id="27" w:name="_Toc361300322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.3 – Atributos Operacionais</w:t>
      </w:r>
      <w:bookmarkEnd w:id="27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Processamento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Freqüência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Dependência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Variantes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Arquivo/Localização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Arquivo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Sessão BDC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do Job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Volume de Dados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8" w:name="_Toc361300323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3</w:t>
      </w:r>
      <w:r w:rsidR="001B23A3" w:rsidRPr="009300F1">
        <w:rPr>
          <w:rFonts w:cs="Arial"/>
          <w:bCs/>
          <w:sz w:val="24"/>
          <w:lang w:val="pt-BR"/>
        </w:rPr>
        <w:t xml:space="preserve"> – Layout do(s) arquivo(s) ou tela(s) de entrada</w:t>
      </w:r>
      <w:bookmarkEnd w:id="28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FD17F5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>
        <w:rPr>
          <w:rFonts w:cs="Arial"/>
          <w:lang w:val="pt-BR"/>
        </w:rPr>
        <w:t xml:space="preserve"> Vide Especificação</w:t>
      </w: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29" w:name="_Toc361300324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4</w:t>
      </w:r>
      <w:r w:rsidRPr="009300F1">
        <w:rPr>
          <w:rFonts w:cs="Arial"/>
          <w:bCs/>
          <w:sz w:val="24"/>
          <w:lang w:val="pt-BR"/>
        </w:rPr>
        <w:t xml:space="preserve"> – Parâmetros de seleção</w:t>
      </w:r>
      <w:bookmarkEnd w:id="29"/>
    </w:p>
    <w:p w:rsidR="00C26768" w:rsidRPr="00C26768" w:rsidRDefault="00C26768" w:rsidP="00C26768">
      <w:pPr>
        <w:rPr>
          <w:lang w:val="pt-BR"/>
        </w:rPr>
      </w:pPr>
    </w:p>
    <w:p w:rsidR="00FD17F5" w:rsidRPr="009300F1" w:rsidRDefault="00C26768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="00C76E29">
        <w:rPr>
          <w:rFonts w:cs="Arial"/>
          <w:lang w:val="pt-BR"/>
        </w:rPr>
        <w:t>” 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0" w:name="_Toc361300325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5</w:t>
      </w:r>
      <w:r w:rsidRPr="009300F1">
        <w:rPr>
          <w:rFonts w:cs="Arial"/>
          <w:bCs/>
          <w:sz w:val="24"/>
          <w:lang w:val="pt-BR"/>
        </w:rPr>
        <w:t xml:space="preserve"> – Seqüência de telas</w:t>
      </w:r>
      <w:bookmarkEnd w:id="30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1" w:name="_Toc361300326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6</w:t>
      </w:r>
      <w:r w:rsidRPr="009300F1">
        <w:rPr>
          <w:rFonts w:cs="Arial"/>
          <w:bCs/>
          <w:sz w:val="24"/>
          <w:lang w:val="pt-BR"/>
        </w:rPr>
        <w:t xml:space="preserve"> – Saída</w:t>
      </w:r>
      <w:bookmarkEnd w:id="31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32" w:name="_Toc361300327"/>
      <w:r>
        <w:rPr>
          <w:rFonts w:cs="Arial"/>
          <w:bCs/>
          <w:sz w:val="24"/>
          <w:lang w:val="pt-BR"/>
        </w:rPr>
        <w:t>17</w:t>
      </w:r>
      <w:r w:rsidR="001B23A3" w:rsidRPr="009300F1">
        <w:rPr>
          <w:rFonts w:cs="Arial"/>
          <w:bCs/>
          <w:sz w:val="24"/>
          <w:lang w:val="pt-BR"/>
        </w:rPr>
        <w:t xml:space="preserve"> – Observações de procedimentos (português estruturado)</w:t>
      </w:r>
      <w:bookmarkEnd w:id="32"/>
    </w:p>
    <w:p w:rsidR="00C6370E" w:rsidRDefault="00C6370E" w:rsidP="00FD17F5">
      <w:pPr>
        <w:rPr>
          <w:rFonts w:cs="Arial"/>
          <w:lang w:val="pt-BR"/>
        </w:rPr>
      </w:pPr>
    </w:p>
    <w:p w:rsidR="001B23A3" w:rsidRPr="009300F1" w:rsidRDefault="00C6370E" w:rsidP="00FD17F5">
      <w:pPr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    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3" w:name="_Toc361300328"/>
      <w:r>
        <w:rPr>
          <w:rFonts w:cs="Arial"/>
          <w:bCs/>
          <w:sz w:val="24"/>
          <w:lang w:val="pt-BR"/>
        </w:rPr>
        <w:t>18</w:t>
      </w:r>
      <w:r w:rsidR="001B23A3" w:rsidRPr="009300F1">
        <w:rPr>
          <w:rFonts w:cs="Arial"/>
          <w:bCs/>
          <w:sz w:val="24"/>
          <w:lang w:val="pt-BR"/>
        </w:rPr>
        <w:t xml:space="preserve"> – Objetos novos criados para esta especificação</w:t>
      </w:r>
      <w:bookmarkEnd w:id="33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pStyle w:val="Ttulo1"/>
        <w:rPr>
          <w:rFonts w:cs="Arial"/>
          <w:bCs/>
          <w:sz w:val="24"/>
          <w:lang w:val="pt-BR"/>
        </w:rPr>
      </w:pPr>
      <w:bookmarkStart w:id="34" w:name="_Toc361300329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9</w:t>
      </w:r>
      <w:r w:rsidRPr="009300F1">
        <w:rPr>
          <w:rFonts w:cs="Arial"/>
          <w:bCs/>
          <w:sz w:val="24"/>
          <w:lang w:val="pt-BR"/>
        </w:rPr>
        <w:t xml:space="preserve"> – Pendências</w:t>
      </w:r>
      <w:bookmarkEnd w:id="34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5" w:name="_Toc361300330"/>
      <w:r>
        <w:rPr>
          <w:rFonts w:cs="Arial"/>
          <w:bCs/>
          <w:sz w:val="24"/>
          <w:lang w:val="pt-BR"/>
        </w:rPr>
        <w:t>20</w:t>
      </w:r>
      <w:r w:rsidR="001B23A3" w:rsidRPr="009300F1">
        <w:rPr>
          <w:rFonts w:cs="Arial"/>
          <w:bCs/>
          <w:sz w:val="24"/>
          <w:lang w:val="pt-BR"/>
        </w:rPr>
        <w:t xml:space="preserve"> – Conclusão</w:t>
      </w:r>
      <w:bookmarkEnd w:id="35"/>
    </w:p>
    <w:p w:rsidR="001B23A3" w:rsidRPr="009300F1" w:rsidRDefault="00A278F8">
      <w:pPr>
        <w:pStyle w:val="Ttulo1"/>
        <w:rPr>
          <w:rFonts w:cs="Arial"/>
          <w:bCs/>
          <w:sz w:val="24"/>
          <w:lang w:val="pt-BR"/>
        </w:rPr>
      </w:pPr>
      <w:bookmarkStart w:id="36" w:name="_Toc110331275"/>
      <w:r>
        <w:rPr>
          <w:rFonts w:cs="Arial"/>
          <w:bCs/>
          <w:sz w:val="24"/>
          <w:lang w:val="pt-BR"/>
        </w:rPr>
        <w:br w:type="page"/>
      </w:r>
      <w:bookmarkStart w:id="37" w:name="_Toc361300331"/>
      <w:r w:rsidR="001B23A3" w:rsidRPr="009300F1">
        <w:rPr>
          <w:rFonts w:cs="Arial"/>
          <w:bCs/>
          <w:sz w:val="24"/>
          <w:lang w:val="pt-BR"/>
        </w:rPr>
        <w:lastRenderedPageBreak/>
        <w:t>Anexos</w:t>
      </w:r>
      <w:bookmarkEnd w:id="36"/>
      <w:bookmarkEnd w:id="37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Elaboração Funcional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C26768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5F46B2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AE7E75" w:rsidP="00AE7E75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5F46B2">
              <w:rPr>
                <w:rFonts w:cs="Arial"/>
              </w:rPr>
              <w:t>/</w:t>
            </w:r>
            <w:r w:rsidR="005519AB">
              <w:rPr>
                <w:rFonts w:cs="Arial"/>
              </w:rPr>
              <w:t>0</w:t>
            </w:r>
            <w:r>
              <w:rPr>
                <w:rFonts w:cs="Arial"/>
              </w:rPr>
              <w:t>7</w:t>
            </w:r>
            <w:r w:rsidR="005F46B2">
              <w:rPr>
                <w:rFonts w:cs="Arial"/>
              </w:rPr>
              <w:t>/201</w:t>
            </w:r>
            <w:r w:rsidR="00C76E29">
              <w:rPr>
                <w:rFonts w:cs="Arial"/>
              </w:rPr>
              <w:t>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Elaboração Técnica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C26768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C26768" w:rsidRPr="00FD23AE" w:rsidRDefault="00AE7E75" w:rsidP="00AE7E75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C76E29">
              <w:rPr>
                <w:rFonts w:cs="Arial"/>
              </w:rPr>
              <w:t>/0</w:t>
            </w:r>
            <w:r>
              <w:rPr>
                <w:rFonts w:cs="Arial"/>
              </w:rPr>
              <w:t>7</w:t>
            </w:r>
            <w:r w:rsidR="00C76E29">
              <w:rPr>
                <w:rFonts w:cs="Arial"/>
              </w:rPr>
              <w:t>/2013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Aprovação Funcional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20266B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p w:rsidR="0020266B" w:rsidRPr="004A6807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Aprovação Técnica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1B23A3" w:rsidRPr="009300F1" w:rsidRDefault="001B23A3" w:rsidP="0020266B">
      <w:pPr>
        <w:pStyle w:val="Recuodecorpodetexto3"/>
        <w:ind w:left="0"/>
        <w:rPr>
          <w:rFonts w:ascii="Arial" w:hAnsi="Arial" w:cs="Arial"/>
          <w:i w:val="0"/>
          <w:lang w:val="pt-BR"/>
        </w:rPr>
      </w:pPr>
    </w:p>
    <w:sectPr w:rsidR="001B23A3" w:rsidRPr="009300F1" w:rsidSect="00235785">
      <w:headerReference w:type="default" r:id="rId27"/>
      <w:footerReference w:type="default" r:id="rId28"/>
      <w:pgSz w:w="12240" w:h="15840" w:code="1"/>
      <w:pgMar w:top="1702" w:right="1008" w:bottom="994" w:left="1008" w:header="720" w:footer="691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582" w:rsidRDefault="008F5582">
      <w:r>
        <w:separator/>
      </w:r>
    </w:p>
  </w:endnote>
  <w:endnote w:type="continuationSeparator" w:id="0">
    <w:p w:rsidR="008F5582" w:rsidRDefault="008F5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400"/>
    </w:tblPr>
    <w:tblGrid>
      <w:gridCol w:w="5030"/>
      <w:gridCol w:w="5302"/>
    </w:tblGrid>
    <w:tr w:rsidR="007F034E" w:rsidRPr="00FF3FC8" w:rsidTr="004E0565">
      <w:tc>
        <w:tcPr>
          <w:tcW w:w="5038" w:type="dxa"/>
          <w:tcBorders>
            <w:top w:val="nil"/>
          </w:tcBorders>
        </w:tcPr>
        <w:p w:rsidR="007F034E" w:rsidRPr="00FF3FC8" w:rsidRDefault="00D93AD7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fldSimple w:instr=" FILENAME   \* MERGEFORMAT ">
            <w:r w:rsidR="007F034E" w:rsidRPr="00E15639">
              <w:rPr>
                <w:noProof/>
                <w:sz w:val="14"/>
                <w:szCs w:val="14"/>
                <w:lang w:val="pt-BR"/>
              </w:rPr>
              <w:t>TPL_TI_EFD_</w:t>
            </w:r>
            <w:r w:rsidR="007F034E">
              <w:t xml:space="preserve"> </w:t>
            </w:r>
            <w:r w:rsidR="00EE11FA" w:rsidRPr="00EE11FA">
              <w:t>57550</w:t>
            </w:r>
            <w:r w:rsidR="007F034E">
              <w:rPr>
                <w:noProof/>
                <w:sz w:val="14"/>
                <w:szCs w:val="14"/>
                <w:lang w:val="pt-BR"/>
              </w:rPr>
              <w:t>_</w:t>
            </w:r>
            <w:r w:rsidR="007F034E" w:rsidRPr="00E15639">
              <w:rPr>
                <w:noProof/>
                <w:sz w:val="14"/>
                <w:szCs w:val="14"/>
                <w:lang w:val="pt-BR"/>
              </w:rPr>
              <w:t>v01</w:t>
            </w:r>
          </w:fldSimple>
        </w:p>
      </w:tc>
      <w:tc>
        <w:tcPr>
          <w:tcW w:w="5310" w:type="dxa"/>
        </w:tcPr>
        <w:p w:rsidR="007F034E" w:rsidRPr="00FF3FC8" w:rsidRDefault="007F034E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Documento: TI_</w:t>
          </w:r>
          <w:r>
            <w:rPr>
              <w:sz w:val="14"/>
              <w:szCs w:val="14"/>
              <w:lang w:val="pt-BR"/>
            </w:rPr>
            <w:t>EFD</w:t>
          </w:r>
          <w:r w:rsidRPr="00FF3FC8">
            <w:rPr>
              <w:sz w:val="14"/>
              <w:szCs w:val="14"/>
              <w:lang w:val="pt-BR"/>
            </w:rPr>
            <w:t>_</w:t>
          </w:r>
          <w:r>
            <w:t xml:space="preserve"> </w:t>
          </w:r>
          <w:r w:rsidR="00EE11FA" w:rsidRPr="00EE11FA">
            <w:t>57550</w:t>
          </w:r>
        </w:p>
      </w:tc>
    </w:tr>
    <w:tr w:rsidR="007F034E" w:rsidRPr="00FF3FC8" w:rsidTr="004E0565">
      <w:tc>
        <w:tcPr>
          <w:tcW w:w="5038" w:type="dxa"/>
        </w:tcPr>
        <w:p w:rsidR="007F034E" w:rsidRPr="00FF3FC8" w:rsidRDefault="007F034E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>
            <w:rPr>
              <w:sz w:val="14"/>
              <w:szCs w:val="14"/>
              <w:lang w:val="pt-BR"/>
            </w:rPr>
            <w:t>Alteração de Conteúdo: 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>/2010</w:t>
          </w:r>
        </w:p>
      </w:tc>
      <w:tc>
        <w:tcPr>
          <w:tcW w:w="5310" w:type="dxa"/>
        </w:tcPr>
        <w:p w:rsidR="007F034E" w:rsidRPr="00FF3FC8" w:rsidRDefault="007F034E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Inicio da Vigência: </w:t>
          </w:r>
          <w:r>
            <w:rPr>
              <w:sz w:val="14"/>
              <w:szCs w:val="14"/>
              <w:lang w:val="pt-BR"/>
            </w:rPr>
            <w:t>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 xml:space="preserve">/2010 </w:t>
          </w:r>
        </w:p>
      </w:tc>
    </w:tr>
    <w:tr w:rsidR="007F034E" w:rsidRPr="00FF3FC8" w:rsidTr="004E0565">
      <w:tc>
        <w:tcPr>
          <w:tcW w:w="5038" w:type="dxa"/>
        </w:tcPr>
        <w:p w:rsidR="007F034E" w:rsidRPr="00FF3FC8" w:rsidRDefault="007F034E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Página </w:t>
          </w:r>
          <w:r w:rsidR="00D93AD7"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PAGE </w:instrText>
          </w:r>
          <w:r w:rsidR="00D93AD7" w:rsidRPr="00FF3FC8">
            <w:rPr>
              <w:sz w:val="14"/>
              <w:szCs w:val="14"/>
            </w:rPr>
            <w:fldChar w:fldCharType="separate"/>
          </w:r>
          <w:r w:rsidR="0022338F">
            <w:rPr>
              <w:noProof/>
              <w:sz w:val="14"/>
              <w:szCs w:val="14"/>
              <w:lang w:val="pt-BR"/>
            </w:rPr>
            <w:t>9</w:t>
          </w:r>
          <w:r w:rsidR="00D93AD7" w:rsidRPr="00FF3FC8">
            <w:rPr>
              <w:sz w:val="14"/>
              <w:szCs w:val="14"/>
            </w:rPr>
            <w:fldChar w:fldCharType="end"/>
          </w:r>
          <w:r w:rsidRPr="00FF3FC8">
            <w:rPr>
              <w:sz w:val="14"/>
              <w:szCs w:val="14"/>
              <w:lang w:val="pt-BR"/>
            </w:rPr>
            <w:t xml:space="preserve"> de </w:t>
          </w:r>
          <w:r w:rsidR="00D93AD7"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NUMPAGES </w:instrText>
          </w:r>
          <w:r w:rsidR="00D93AD7" w:rsidRPr="00FF3FC8">
            <w:rPr>
              <w:sz w:val="14"/>
              <w:szCs w:val="14"/>
            </w:rPr>
            <w:fldChar w:fldCharType="separate"/>
          </w:r>
          <w:r w:rsidR="0022338F">
            <w:rPr>
              <w:noProof/>
              <w:sz w:val="14"/>
              <w:szCs w:val="14"/>
              <w:lang w:val="pt-BR"/>
            </w:rPr>
            <w:t>20</w:t>
          </w:r>
          <w:r w:rsidR="00D93AD7" w:rsidRPr="00FF3FC8">
            <w:rPr>
              <w:sz w:val="14"/>
              <w:szCs w:val="14"/>
            </w:rPr>
            <w:fldChar w:fldCharType="end"/>
          </w:r>
        </w:p>
      </w:tc>
      <w:tc>
        <w:tcPr>
          <w:tcW w:w="5310" w:type="dxa"/>
        </w:tcPr>
        <w:p w:rsidR="007F034E" w:rsidRPr="00FF3FC8" w:rsidRDefault="007F034E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Versão: 001/001</w:t>
          </w:r>
        </w:p>
      </w:tc>
    </w:tr>
  </w:tbl>
  <w:p w:rsidR="007F034E" w:rsidRPr="009300F1" w:rsidRDefault="007F034E">
    <w:pPr>
      <w:pStyle w:val="Rodap"/>
      <w:jc w:val="center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582" w:rsidRDefault="008F5582">
      <w:r>
        <w:separator/>
      </w:r>
    </w:p>
  </w:footnote>
  <w:footnote w:type="continuationSeparator" w:id="0">
    <w:p w:rsidR="008F5582" w:rsidRDefault="008F5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2268"/>
      <w:gridCol w:w="5954"/>
      <w:gridCol w:w="2126"/>
    </w:tblGrid>
    <w:tr w:rsidR="007F034E" w:rsidRPr="0022338F" w:rsidTr="00573054">
      <w:trPr>
        <w:trHeight w:val="81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034E" w:rsidRDefault="007F034E" w:rsidP="00573054">
          <w:pPr>
            <w:pStyle w:val="Cabealho"/>
            <w:jc w:val="center"/>
            <w:rPr>
              <w:noProof/>
              <w:lang w:val="pt-BR" w:eastAsia="pt-BR"/>
            </w:rPr>
          </w:pPr>
          <w:r>
            <w:rPr>
              <w:noProof/>
              <w:lang w:val="pt-BR" w:eastAsia="pt-BR"/>
            </w:rPr>
            <w:t xml:space="preserve">                           </w:t>
          </w:r>
        </w:p>
        <w:p w:rsidR="007F034E" w:rsidRDefault="007F034E" w:rsidP="00573054">
          <w:pPr>
            <w:pStyle w:val="Cabealho"/>
            <w:jc w:val="center"/>
            <w:rPr>
              <w:noProof/>
              <w:lang w:val="pt-BR" w:eastAsia="pt-BR"/>
            </w:rPr>
          </w:pPr>
        </w:p>
        <w:p w:rsidR="007F034E" w:rsidRPr="00DB0F6A" w:rsidRDefault="007F034E" w:rsidP="00573054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182370" cy="243840"/>
                <wp:effectExtent l="19050" t="0" r="0" b="0"/>
                <wp:docPr id="3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63" t="4166" r="82031" b="906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034E" w:rsidRPr="00573054" w:rsidRDefault="007F034E" w:rsidP="00573054">
          <w:pPr>
            <w:spacing w:before="240"/>
            <w:jc w:val="center"/>
            <w:rPr>
              <w:rFonts w:cs="Arial"/>
              <w:kern w:val="28"/>
              <w:sz w:val="30"/>
              <w:szCs w:val="40"/>
              <w:lang w:val="pt-BR"/>
            </w:rPr>
          </w:pP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ESPECIFICAÇÃO </w:t>
          </w:r>
          <w:r>
            <w:rPr>
              <w:rFonts w:cs="Arial"/>
              <w:kern w:val="28"/>
              <w:sz w:val="30"/>
              <w:szCs w:val="40"/>
              <w:lang w:val="pt-BR"/>
            </w:rPr>
            <w:t>FUNCIONAL</w:t>
          </w: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 DE DESENVOLVIMENTO</w:t>
          </w:r>
        </w:p>
        <w:p w:rsidR="007F034E" w:rsidRPr="00DB0F6A" w:rsidRDefault="007F034E" w:rsidP="00573054">
          <w:pPr>
            <w:pStyle w:val="Cabealho"/>
            <w:jc w:val="center"/>
            <w:rPr>
              <w:lang w:val="pt-BR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F034E" w:rsidRDefault="007F034E" w:rsidP="00114301">
          <w:pPr>
            <w:pStyle w:val="Cabealho"/>
            <w:spacing w:after="120"/>
            <w:jc w:val="center"/>
            <w:rPr>
              <w:b/>
              <w:color w:val="365F91"/>
              <w:sz w:val="18"/>
              <w:lang w:val="pt-BR"/>
            </w:rPr>
          </w:pPr>
        </w:p>
        <w:p w:rsidR="007F034E" w:rsidRPr="001E48BA" w:rsidRDefault="007F034E" w:rsidP="00114301">
          <w:pPr>
            <w:pStyle w:val="Cabealho"/>
            <w:spacing w:after="120"/>
            <w:jc w:val="center"/>
            <w:rPr>
              <w:lang w:val="pt-BR"/>
            </w:rPr>
          </w:pPr>
          <w:r>
            <w:rPr>
              <w:b/>
              <w:color w:val="365F91"/>
              <w:sz w:val="18"/>
              <w:lang w:val="pt-BR"/>
            </w:rPr>
            <w:t xml:space="preserve">Tecnologia da Informação             </w:t>
          </w:r>
          <w:r w:rsidRPr="00A87226">
            <w:rPr>
              <w:b/>
              <w:color w:val="365F91"/>
              <w:sz w:val="18"/>
              <w:lang w:val="pt-BR"/>
            </w:rPr>
            <w:t>CSC Aché</w:t>
          </w:r>
        </w:p>
      </w:tc>
    </w:tr>
  </w:tbl>
  <w:p w:rsidR="007F034E" w:rsidRPr="00573054" w:rsidRDefault="007F034E" w:rsidP="0057305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898E6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5E877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5A24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1244A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D4DB0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601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2E898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900A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62A0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4D0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1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2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2162"/>
        </w:tabs>
        <w:ind w:left="216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17D320EB"/>
    <w:multiLevelType w:val="hybridMultilevel"/>
    <w:tmpl w:val="3E0498E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19AB615F"/>
    <w:multiLevelType w:val="hybridMultilevel"/>
    <w:tmpl w:val="AA6C99A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1EEA3318"/>
    <w:multiLevelType w:val="hybridMultilevel"/>
    <w:tmpl w:val="CC124B8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0CC6657"/>
    <w:multiLevelType w:val="hybridMultilevel"/>
    <w:tmpl w:val="C30E985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3E3452"/>
    <w:multiLevelType w:val="hybridMultilevel"/>
    <w:tmpl w:val="EF1CB7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7F0334"/>
    <w:multiLevelType w:val="hybridMultilevel"/>
    <w:tmpl w:val="1A3E00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855047F"/>
    <w:multiLevelType w:val="hybridMultilevel"/>
    <w:tmpl w:val="E89E8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2EC73944"/>
    <w:multiLevelType w:val="hybridMultilevel"/>
    <w:tmpl w:val="39A84C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B41BD8"/>
    <w:multiLevelType w:val="multilevel"/>
    <w:tmpl w:val="76808C74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5A83A77"/>
    <w:multiLevelType w:val="hybridMultilevel"/>
    <w:tmpl w:val="C8E8F3F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397500BB"/>
    <w:multiLevelType w:val="hybridMultilevel"/>
    <w:tmpl w:val="76B2E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13224E"/>
    <w:multiLevelType w:val="hybridMultilevel"/>
    <w:tmpl w:val="8856BB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ED0730E"/>
    <w:multiLevelType w:val="hybridMultilevel"/>
    <w:tmpl w:val="4AA2811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0E006ED"/>
    <w:multiLevelType w:val="hybridMultilevel"/>
    <w:tmpl w:val="CEDC49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1A1113D"/>
    <w:multiLevelType w:val="hybridMultilevel"/>
    <w:tmpl w:val="346696E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3A971C2"/>
    <w:multiLevelType w:val="hybridMultilevel"/>
    <w:tmpl w:val="978C6CE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4D571D2"/>
    <w:multiLevelType w:val="hybridMultilevel"/>
    <w:tmpl w:val="9DA405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77D3891"/>
    <w:multiLevelType w:val="hybridMultilevel"/>
    <w:tmpl w:val="5CC2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8E5B92"/>
    <w:multiLevelType w:val="hybridMultilevel"/>
    <w:tmpl w:val="6CB86C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D6E49EB"/>
    <w:multiLevelType w:val="hybridMultilevel"/>
    <w:tmpl w:val="217CF8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4ECB0212"/>
    <w:multiLevelType w:val="hybridMultilevel"/>
    <w:tmpl w:val="43FA1E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6C193F"/>
    <w:multiLevelType w:val="hybridMultilevel"/>
    <w:tmpl w:val="8C169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877E71"/>
    <w:multiLevelType w:val="hybridMultilevel"/>
    <w:tmpl w:val="E89E8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517427B"/>
    <w:multiLevelType w:val="hybridMultilevel"/>
    <w:tmpl w:val="59F47CB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5662374"/>
    <w:multiLevelType w:val="hybridMultilevel"/>
    <w:tmpl w:val="800E2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5DF35EA"/>
    <w:multiLevelType w:val="hybridMultilevel"/>
    <w:tmpl w:val="0E4E2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00060"/>
    <w:multiLevelType w:val="singleLevel"/>
    <w:tmpl w:val="B06A6852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A6B21B0"/>
    <w:multiLevelType w:val="hybridMultilevel"/>
    <w:tmpl w:val="30B4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35657"/>
    <w:multiLevelType w:val="hybridMultilevel"/>
    <w:tmpl w:val="3A24FD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E777136"/>
    <w:multiLevelType w:val="hybridMultilevel"/>
    <w:tmpl w:val="009227A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ED21ED8"/>
    <w:multiLevelType w:val="hybridMultilevel"/>
    <w:tmpl w:val="739CC2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8"/>
  </w:num>
  <w:num w:numId="5">
    <w:abstractNumId w:val="13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41"/>
  </w:num>
  <w:num w:numId="18">
    <w:abstractNumId w:val="26"/>
  </w:num>
  <w:num w:numId="19">
    <w:abstractNumId w:val="32"/>
  </w:num>
  <w:num w:numId="20">
    <w:abstractNumId w:val="42"/>
  </w:num>
  <w:num w:numId="21">
    <w:abstractNumId w:val="25"/>
  </w:num>
  <w:num w:numId="22">
    <w:abstractNumId w:val="44"/>
  </w:num>
  <w:num w:numId="23">
    <w:abstractNumId w:val="45"/>
  </w:num>
  <w:num w:numId="24">
    <w:abstractNumId w:val="22"/>
  </w:num>
  <w:num w:numId="25">
    <w:abstractNumId w:val="14"/>
  </w:num>
  <w:num w:numId="26">
    <w:abstractNumId w:val="30"/>
  </w:num>
  <w:num w:numId="27">
    <w:abstractNumId w:val="24"/>
  </w:num>
  <w:num w:numId="28">
    <w:abstractNumId w:val="15"/>
  </w:num>
  <w:num w:numId="29">
    <w:abstractNumId w:val="17"/>
  </w:num>
  <w:num w:numId="30">
    <w:abstractNumId w:val="20"/>
  </w:num>
  <w:num w:numId="31">
    <w:abstractNumId w:val="28"/>
  </w:num>
  <w:num w:numId="32">
    <w:abstractNumId w:val="34"/>
  </w:num>
  <w:num w:numId="33">
    <w:abstractNumId w:val="43"/>
  </w:num>
  <w:num w:numId="34">
    <w:abstractNumId w:val="38"/>
  </w:num>
  <w:num w:numId="35">
    <w:abstractNumId w:val="33"/>
  </w:num>
  <w:num w:numId="36">
    <w:abstractNumId w:val="27"/>
  </w:num>
  <w:num w:numId="37">
    <w:abstractNumId w:val="40"/>
  </w:num>
  <w:num w:numId="38">
    <w:abstractNumId w:val="29"/>
  </w:num>
  <w:num w:numId="39">
    <w:abstractNumId w:val="19"/>
  </w:num>
  <w:num w:numId="40">
    <w:abstractNumId w:val="39"/>
  </w:num>
  <w:num w:numId="41">
    <w:abstractNumId w:val="35"/>
  </w:num>
  <w:num w:numId="42">
    <w:abstractNumId w:val="16"/>
  </w:num>
  <w:num w:numId="43">
    <w:abstractNumId w:val="36"/>
  </w:num>
  <w:num w:numId="44">
    <w:abstractNumId w:val="21"/>
  </w:num>
  <w:num w:numId="45">
    <w:abstractNumId w:val="37"/>
  </w:num>
  <w:num w:numId="46">
    <w:abstractNumId w:val="31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8850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00F1"/>
    <w:rsid w:val="00001DFF"/>
    <w:rsid w:val="000049E7"/>
    <w:rsid w:val="0000539F"/>
    <w:rsid w:val="00007995"/>
    <w:rsid w:val="00013B3D"/>
    <w:rsid w:val="00017921"/>
    <w:rsid w:val="00021684"/>
    <w:rsid w:val="00042827"/>
    <w:rsid w:val="00052F26"/>
    <w:rsid w:val="00053E17"/>
    <w:rsid w:val="000639E8"/>
    <w:rsid w:val="00070E1C"/>
    <w:rsid w:val="00074C2E"/>
    <w:rsid w:val="000756E5"/>
    <w:rsid w:val="0009406A"/>
    <w:rsid w:val="000953A9"/>
    <w:rsid w:val="00097588"/>
    <w:rsid w:val="000A70DF"/>
    <w:rsid w:val="000B00AB"/>
    <w:rsid w:val="000B52A2"/>
    <w:rsid w:val="000D06C3"/>
    <w:rsid w:val="00114301"/>
    <w:rsid w:val="001216DD"/>
    <w:rsid w:val="001275A6"/>
    <w:rsid w:val="00132DD6"/>
    <w:rsid w:val="00136A53"/>
    <w:rsid w:val="00151EED"/>
    <w:rsid w:val="00154E34"/>
    <w:rsid w:val="00156A4D"/>
    <w:rsid w:val="00166DC2"/>
    <w:rsid w:val="00175526"/>
    <w:rsid w:val="00195BDD"/>
    <w:rsid w:val="001B23A3"/>
    <w:rsid w:val="001D2EBD"/>
    <w:rsid w:val="001E552C"/>
    <w:rsid w:val="001F48FB"/>
    <w:rsid w:val="0020266B"/>
    <w:rsid w:val="00220DC7"/>
    <w:rsid w:val="0022338F"/>
    <w:rsid w:val="00235785"/>
    <w:rsid w:val="00244435"/>
    <w:rsid w:val="0024651E"/>
    <w:rsid w:val="0026779E"/>
    <w:rsid w:val="00292DFE"/>
    <w:rsid w:val="002C0668"/>
    <w:rsid w:val="002C3C30"/>
    <w:rsid w:val="002C61B0"/>
    <w:rsid w:val="002D32E6"/>
    <w:rsid w:val="002D5735"/>
    <w:rsid w:val="002E0509"/>
    <w:rsid w:val="002F318B"/>
    <w:rsid w:val="00303D52"/>
    <w:rsid w:val="00326342"/>
    <w:rsid w:val="00353D71"/>
    <w:rsid w:val="003568B3"/>
    <w:rsid w:val="00363C2F"/>
    <w:rsid w:val="00376764"/>
    <w:rsid w:val="003825FE"/>
    <w:rsid w:val="003A5C46"/>
    <w:rsid w:val="003C0CDB"/>
    <w:rsid w:val="003C5D83"/>
    <w:rsid w:val="003F7329"/>
    <w:rsid w:val="00407E21"/>
    <w:rsid w:val="00411846"/>
    <w:rsid w:val="00411A59"/>
    <w:rsid w:val="004221A0"/>
    <w:rsid w:val="00424A10"/>
    <w:rsid w:val="00424A11"/>
    <w:rsid w:val="00426973"/>
    <w:rsid w:val="00433C9F"/>
    <w:rsid w:val="00460B8E"/>
    <w:rsid w:val="00470995"/>
    <w:rsid w:val="00472CC2"/>
    <w:rsid w:val="00485E6A"/>
    <w:rsid w:val="0049172E"/>
    <w:rsid w:val="00496F3A"/>
    <w:rsid w:val="004B31E8"/>
    <w:rsid w:val="004B6FB6"/>
    <w:rsid w:val="004D4C33"/>
    <w:rsid w:val="004E0565"/>
    <w:rsid w:val="004F7426"/>
    <w:rsid w:val="00504A86"/>
    <w:rsid w:val="00515270"/>
    <w:rsid w:val="0051653F"/>
    <w:rsid w:val="0053427D"/>
    <w:rsid w:val="005358E8"/>
    <w:rsid w:val="00540889"/>
    <w:rsid w:val="00541B33"/>
    <w:rsid w:val="0054274B"/>
    <w:rsid w:val="005427B9"/>
    <w:rsid w:val="005519AB"/>
    <w:rsid w:val="00560940"/>
    <w:rsid w:val="00573054"/>
    <w:rsid w:val="00584D65"/>
    <w:rsid w:val="0058598F"/>
    <w:rsid w:val="00593117"/>
    <w:rsid w:val="005B098B"/>
    <w:rsid w:val="005B14CB"/>
    <w:rsid w:val="005B2705"/>
    <w:rsid w:val="005B3713"/>
    <w:rsid w:val="005C6BAD"/>
    <w:rsid w:val="005E3DAC"/>
    <w:rsid w:val="005F46B2"/>
    <w:rsid w:val="0060209B"/>
    <w:rsid w:val="00603028"/>
    <w:rsid w:val="00603461"/>
    <w:rsid w:val="00633BDE"/>
    <w:rsid w:val="0064050D"/>
    <w:rsid w:val="00641AB8"/>
    <w:rsid w:val="0064351D"/>
    <w:rsid w:val="006439EA"/>
    <w:rsid w:val="00651636"/>
    <w:rsid w:val="00652F4A"/>
    <w:rsid w:val="006744C5"/>
    <w:rsid w:val="00675FC9"/>
    <w:rsid w:val="00681F32"/>
    <w:rsid w:val="0068644A"/>
    <w:rsid w:val="006A05D2"/>
    <w:rsid w:val="006A392E"/>
    <w:rsid w:val="006B0CA8"/>
    <w:rsid w:val="006C0452"/>
    <w:rsid w:val="006C3A4B"/>
    <w:rsid w:val="006F6B4C"/>
    <w:rsid w:val="007029F3"/>
    <w:rsid w:val="00703EC4"/>
    <w:rsid w:val="0071449E"/>
    <w:rsid w:val="007204D0"/>
    <w:rsid w:val="00733740"/>
    <w:rsid w:val="0076554C"/>
    <w:rsid w:val="0076703F"/>
    <w:rsid w:val="00771E8C"/>
    <w:rsid w:val="007A0BC2"/>
    <w:rsid w:val="007A7E6F"/>
    <w:rsid w:val="007C4B7F"/>
    <w:rsid w:val="007D29BF"/>
    <w:rsid w:val="007D591E"/>
    <w:rsid w:val="007E1993"/>
    <w:rsid w:val="007F034E"/>
    <w:rsid w:val="007F4658"/>
    <w:rsid w:val="007F4C1E"/>
    <w:rsid w:val="008134B8"/>
    <w:rsid w:val="00815D7F"/>
    <w:rsid w:val="00826ED5"/>
    <w:rsid w:val="008368FC"/>
    <w:rsid w:val="00844AEA"/>
    <w:rsid w:val="00847250"/>
    <w:rsid w:val="00851707"/>
    <w:rsid w:val="00877C13"/>
    <w:rsid w:val="008A2F9A"/>
    <w:rsid w:val="008B2CDA"/>
    <w:rsid w:val="008F3B87"/>
    <w:rsid w:val="008F5582"/>
    <w:rsid w:val="00901DAA"/>
    <w:rsid w:val="009026D7"/>
    <w:rsid w:val="0090323C"/>
    <w:rsid w:val="00906D45"/>
    <w:rsid w:val="0092260C"/>
    <w:rsid w:val="009247BC"/>
    <w:rsid w:val="00927B10"/>
    <w:rsid w:val="00927D61"/>
    <w:rsid w:val="009300F1"/>
    <w:rsid w:val="00934DC2"/>
    <w:rsid w:val="0095533E"/>
    <w:rsid w:val="009610AA"/>
    <w:rsid w:val="0096250A"/>
    <w:rsid w:val="00964828"/>
    <w:rsid w:val="009731B6"/>
    <w:rsid w:val="00977B3B"/>
    <w:rsid w:val="0098139D"/>
    <w:rsid w:val="0098517F"/>
    <w:rsid w:val="0098629F"/>
    <w:rsid w:val="009E086C"/>
    <w:rsid w:val="009F1E90"/>
    <w:rsid w:val="009F38B6"/>
    <w:rsid w:val="00A04081"/>
    <w:rsid w:val="00A0461C"/>
    <w:rsid w:val="00A119CD"/>
    <w:rsid w:val="00A24C1C"/>
    <w:rsid w:val="00A26124"/>
    <w:rsid w:val="00A278F8"/>
    <w:rsid w:val="00A27D52"/>
    <w:rsid w:val="00A34655"/>
    <w:rsid w:val="00A37071"/>
    <w:rsid w:val="00A526D1"/>
    <w:rsid w:val="00A5579A"/>
    <w:rsid w:val="00A613FA"/>
    <w:rsid w:val="00A7767E"/>
    <w:rsid w:val="00A81A60"/>
    <w:rsid w:val="00A8646E"/>
    <w:rsid w:val="00A877F6"/>
    <w:rsid w:val="00A9343E"/>
    <w:rsid w:val="00A9453A"/>
    <w:rsid w:val="00A94CBD"/>
    <w:rsid w:val="00AB2514"/>
    <w:rsid w:val="00AB3ACF"/>
    <w:rsid w:val="00AB5154"/>
    <w:rsid w:val="00AC6762"/>
    <w:rsid w:val="00AD7405"/>
    <w:rsid w:val="00AE7E75"/>
    <w:rsid w:val="00B04485"/>
    <w:rsid w:val="00B248D1"/>
    <w:rsid w:val="00B34932"/>
    <w:rsid w:val="00B60AE8"/>
    <w:rsid w:val="00B64318"/>
    <w:rsid w:val="00B67187"/>
    <w:rsid w:val="00B86425"/>
    <w:rsid w:val="00B95CC1"/>
    <w:rsid w:val="00BB2605"/>
    <w:rsid w:val="00BC71FA"/>
    <w:rsid w:val="00BE2D49"/>
    <w:rsid w:val="00BF6402"/>
    <w:rsid w:val="00C03095"/>
    <w:rsid w:val="00C1299A"/>
    <w:rsid w:val="00C156A7"/>
    <w:rsid w:val="00C26768"/>
    <w:rsid w:val="00C53BDB"/>
    <w:rsid w:val="00C6370E"/>
    <w:rsid w:val="00C66427"/>
    <w:rsid w:val="00C7235B"/>
    <w:rsid w:val="00C76E29"/>
    <w:rsid w:val="00C77EA5"/>
    <w:rsid w:val="00C8033A"/>
    <w:rsid w:val="00C82DA1"/>
    <w:rsid w:val="00C84BDF"/>
    <w:rsid w:val="00C91511"/>
    <w:rsid w:val="00CB6B28"/>
    <w:rsid w:val="00CC3872"/>
    <w:rsid w:val="00CD5E04"/>
    <w:rsid w:val="00CE0877"/>
    <w:rsid w:val="00CE1EA2"/>
    <w:rsid w:val="00D0413C"/>
    <w:rsid w:val="00D0504E"/>
    <w:rsid w:val="00D1524A"/>
    <w:rsid w:val="00D17E34"/>
    <w:rsid w:val="00D26B37"/>
    <w:rsid w:val="00D4528D"/>
    <w:rsid w:val="00D505F0"/>
    <w:rsid w:val="00D52F36"/>
    <w:rsid w:val="00D61664"/>
    <w:rsid w:val="00D64007"/>
    <w:rsid w:val="00D77146"/>
    <w:rsid w:val="00D80A2C"/>
    <w:rsid w:val="00D93AD7"/>
    <w:rsid w:val="00D9638E"/>
    <w:rsid w:val="00DB45C5"/>
    <w:rsid w:val="00DB4782"/>
    <w:rsid w:val="00DC63F7"/>
    <w:rsid w:val="00DE778B"/>
    <w:rsid w:val="00DF612A"/>
    <w:rsid w:val="00DF6E90"/>
    <w:rsid w:val="00E076BE"/>
    <w:rsid w:val="00E11C09"/>
    <w:rsid w:val="00E15639"/>
    <w:rsid w:val="00E17767"/>
    <w:rsid w:val="00E20702"/>
    <w:rsid w:val="00E2482D"/>
    <w:rsid w:val="00E345C5"/>
    <w:rsid w:val="00E42813"/>
    <w:rsid w:val="00E602AB"/>
    <w:rsid w:val="00E631EB"/>
    <w:rsid w:val="00E7152A"/>
    <w:rsid w:val="00E77918"/>
    <w:rsid w:val="00EB5BD5"/>
    <w:rsid w:val="00EE11FA"/>
    <w:rsid w:val="00EE4C8D"/>
    <w:rsid w:val="00EE6C34"/>
    <w:rsid w:val="00EE73AB"/>
    <w:rsid w:val="00EF1D88"/>
    <w:rsid w:val="00EF4463"/>
    <w:rsid w:val="00EF7B31"/>
    <w:rsid w:val="00F009BC"/>
    <w:rsid w:val="00F148CB"/>
    <w:rsid w:val="00F23734"/>
    <w:rsid w:val="00F40B1E"/>
    <w:rsid w:val="00F4232E"/>
    <w:rsid w:val="00F42F8A"/>
    <w:rsid w:val="00F54B56"/>
    <w:rsid w:val="00F56701"/>
    <w:rsid w:val="00F60FB9"/>
    <w:rsid w:val="00F7261A"/>
    <w:rsid w:val="00F854FE"/>
    <w:rsid w:val="00F94820"/>
    <w:rsid w:val="00F96DBA"/>
    <w:rsid w:val="00FC3F68"/>
    <w:rsid w:val="00FD17F5"/>
    <w:rsid w:val="00FD23AE"/>
    <w:rsid w:val="00FD2E21"/>
    <w:rsid w:val="00FD4696"/>
    <w:rsid w:val="00FE4671"/>
    <w:rsid w:val="00FE51E9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  <o:rules v:ext="edit">
        <o:r id="V:Rule3" type="connector" idref="#_x0000_s1036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10AA"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9610AA"/>
    <w:pPr>
      <w:keepNext/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9610AA"/>
    <w:pPr>
      <w:keepNext/>
      <w:spacing w:before="60" w:after="12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9610AA"/>
    <w:pPr>
      <w:keepNext/>
      <w:spacing w:before="60" w:after="120"/>
      <w:outlineLvl w:val="2"/>
    </w:pPr>
    <w:rPr>
      <w:b/>
      <w:snapToGrid w:val="0"/>
      <w:color w:val="000000"/>
    </w:rPr>
  </w:style>
  <w:style w:type="paragraph" w:styleId="Ttulo4">
    <w:name w:val="heading 4"/>
    <w:basedOn w:val="Normal"/>
    <w:next w:val="Normal"/>
    <w:qFormat/>
    <w:rsid w:val="009610AA"/>
    <w:pPr>
      <w:keepNext/>
      <w:snapToGrid w:val="0"/>
      <w:outlineLvl w:val="3"/>
    </w:pPr>
    <w:rPr>
      <w:rFonts w:eastAsia="Arial Unicode MS"/>
      <w:b/>
      <w:color w:val="0000FF"/>
    </w:rPr>
  </w:style>
  <w:style w:type="paragraph" w:styleId="Ttulo5">
    <w:name w:val="heading 5"/>
    <w:basedOn w:val="Normal"/>
    <w:next w:val="Normal"/>
    <w:qFormat/>
    <w:rsid w:val="009610AA"/>
    <w:pPr>
      <w:keepNext/>
      <w:spacing w:after="80"/>
      <w:outlineLvl w:val="4"/>
    </w:pPr>
    <w:rPr>
      <w:b/>
      <w:snapToGrid w:val="0"/>
    </w:rPr>
  </w:style>
  <w:style w:type="paragraph" w:styleId="Ttulo6">
    <w:name w:val="heading 6"/>
    <w:basedOn w:val="Normal"/>
    <w:next w:val="Normal"/>
    <w:qFormat/>
    <w:rsid w:val="009610A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Ttulo7">
    <w:name w:val="heading 7"/>
    <w:basedOn w:val="Normal"/>
    <w:next w:val="Normal"/>
    <w:qFormat/>
    <w:rsid w:val="009610AA"/>
    <w:pPr>
      <w:keepNext/>
      <w:ind w:left="360"/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rsid w:val="009610AA"/>
    <w:pPr>
      <w:keepNext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9610AA"/>
    <w:pPr>
      <w:keepNext/>
      <w:outlineLvl w:val="8"/>
    </w:pPr>
    <w:rPr>
      <w:b/>
      <w:color w:val="FFFF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character" w:styleId="Nmerodepgina">
    <w:name w:val="page number"/>
    <w:basedOn w:val="Fontepargpadro"/>
    <w:rsid w:val="009610AA"/>
  </w:style>
  <w:style w:type="paragraph" w:styleId="Sumrio1">
    <w:name w:val="toc 1"/>
    <w:basedOn w:val="Normal"/>
    <w:next w:val="Normal"/>
    <w:uiPriority w:val="39"/>
    <w:qFormat/>
    <w:rsid w:val="009610AA"/>
    <w:pPr>
      <w:tabs>
        <w:tab w:val="right" w:leader="dot" w:pos="10214"/>
      </w:tabs>
      <w:spacing w:before="40" w:after="40"/>
    </w:pPr>
    <w:rPr>
      <w:rFonts w:ascii="Arial Bold" w:hAnsi="Arial Bold"/>
      <w:b/>
      <w:caps/>
      <w:noProof/>
    </w:rPr>
  </w:style>
  <w:style w:type="paragraph" w:styleId="Sumrio2">
    <w:name w:val="toc 2"/>
    <w:basedOn w:val="Normal"/>
    <w:next w:val="Normal"/>
    <w:uiPriority w:val="39"/>
    <w:qFormat/>
    <w:rsid w:val="009610AA"/>
    <w:pPr>
      <w:spacing w:before="40" w:after="40"/>
      <w:ind w:left="202"/>
    </w:pPr>
    <w:rPr>
      <w:smallCaps/>
    </w:rPr>
  </w:style>
  <w:style w:type="paragraph" w:styleId="Sumrio3">
    <w:name w:val="toc 3"/>
    <w:basedOn w:val="Normal"/>
    <w:next w:val="Normal"/>
    <w:autoRedefine/>
    <w:uiPriority w:val="39"/>
    <w:semiHidden/>
    <w:qFormat/>
    <w:rsid w:val="009610AA"/>
    <w:pPr>
      <w:ind w:left="400"/>
    </w:pPr>
  </w:style>
  <w:style w:type="paragraph" w:styleId="Sumrio4">
    <w:name w:val="toc 4"/>
    <w:basedOn w:val="Normal"/>
    <w:next w:val="Normal"/>
    <w:autoRedefine/>
    <w:semiHidden/>
    <w:rsid w:val="009610AA"/>
    <w:pPr>
      <w:ind w:left="600"/>
    </w:pPr>
  </w:style>
  <w:style w:type="paragraph" w:styleId="Sumrio5">
    <w:name w:val="toc 5"/>
    <w:basedOn w:val="Normal"/>
    <w:next w:val="Normal"/>
    <w:autoRedefine/>
    <w:semiHidden/>
    <w:rsid w:val="009610AA"/>
    <w:pPr>
      <w:ind w:left="800"/>
    </w:pPr>
  </w:style>
  <w:style w:type="paragraph" w:styleId="Sumrio6">
    <w:name w:val="toc 6"/>
    <w:basedOn w:val="Normal"/>
    <w:next w:val="Normal"/>
    <w:autoRedefine/>
    <w:semiHidden/>
    <w:rsid w:val="009610AA"/>
    <w:pPr>
      <w:ind w:left="1000"/>
    </w:pPr>
  </w:style>
  <w:style w:type="paragraph" w:styleId="Sumrio7">
    <w:name w:val="toc 7"/>
    <w:basedOn w:val="Normal"/>
    <w:next w:val="Normal"/>
    <w:autoRedefine/>
    <w:semiHidden/>
    <w:rsid w:val="009610AA"/>
    <w:pPr>
      <w:ind w:left="1200"/>
    </w:pPr>
  </w:style>
  <w:style w:type="paragraph" w:styleId="Sumrio8">
    <w:name w:val="toc 8"/>
    <w:basedOn w:val="Normal"/>
    <w:next w:val="Normal"/>
    <w:autoRedefine/>
    <w:semiHidden/>
    <w:rsid w:val="009610AA"/>
    <w:pPr>
      <w:ind w:left="1400"/>
    </w:pPr>
  </w:style>
  <w:style w:type="paragraph" w:styleId="Sumrio9">
    <w:name w:val="toc 9"/>
    <w:basedOn w:val="Normal"/>
    <w:next w:val="Normal"/>
    <w:autoRedefine/>
    <w:semiHidden/>
    <w:rsid w:val="009610AA"/>
    <w:pPr>
      <w:ind w:left="1600"/>
    </w:pPr>
  </w:style>
  <w:style w:type="character" w:styleId="Hyperlink">
    <w:name w:val="Hyperlink"/>
    <w:basedOn w:val="Fontepargpadro"/>
    <w:uiPriority w:val="99"/>
    <w:rsid w:val="009610AA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9610AA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9610AA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9610AA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9610A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9610A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9610A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9610A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9610A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9610AA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9610AA"/>
  </w:style>
  <w:style w:type="character" w:styleId="HiperlinkVisitado">
    <w:name w:val="FollowedHyperlink"/>
    <w:basedOn w:val="Fontepargpadro"/>
    <w:uiPriority w:val="99"/>
    <w:rsid w:val="009610AA"/>
    <w:rPr>
      <w:color w:val="800080"/>
      <w:u w:val="single"/>
    </w:rPr>
  </w:style>
  <w:style w:type="paragraph" w:styleId="Cabealho">
    <w:name w:val="header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9610AA"/>
    <w:pPr>
      <w:keepNext/>
      <w:numPr>
        <w:numId w:val="6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autoRedefine/>
    <w:rsid w:val="009610AA"/>
    <w:pPr>
      <w:keepNext/>
      <w:keepLines/>
      <w:numPr>
        <w:ilvl w:val="1"/>
        <w:numId w:val="6"/>
      </w:numPr>
      <w:spacing w:before="240" w:after="120"/>
      <w:outlineLvl w:val="1"/>
    </w:pPr>
    <w:rPr>
      <w:b/>
      <w:sz w:val="24"/>
      <w:lang w:eastAsia="en-US"/>
    </w:rPr>
  </w:style>
  <w:style w:type="paragraph" w:customStyle="1" w:styleId="Header3">
    <w:name w:val="*Header 3"/>
    <w:rsid w:val="009610AA"/>
    <w:pPr>
      <w:keepNext/>
      <w:keepLines/>
      <w:numPr>
        <w:ilvl w:val="2"/>
        <w:numId w:val="6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9610AA"/>
    <w:pPr>
      <w:spacing w:after="120"/>
    </w:pPr>
    <w:rPr>
      <w:sz w:val="22"/>
      <w:lang w:val="en-US" w:eastAsia="en-US"/>
    </w:rPr>
  </w:style>
  <w:style w:type="paragraph" w:customStyle="1" w:styleId="Bullet2">
    <w:name w:val="*Bullet 2"/>
    <w:rsid w:val="009610AA"/>
    <w:pPr>
      <w:keepLines/>
      <w:numPr>
        <w:numId w:val="1"/>
      </w:numPr>
      <w:spacing w:after="120"/>
    </w:pPr>
    <w:rPr>
      <w:sz w:val="22"/>
      <w:lang w:val="en-US" w:eastAsia="en-US"/>
    </w:rPr>
  </w:style>
  <w:style w:type="paragraph" w:customStyle="1" w:styleId="Bullet1">
    <w:name w:val="*Bullet 1"/>
    <w:rsid w:val="009610AA"/>
    <w:pPr>
      <w:keepLines/>
      <w:numPr>
        <w:numId w:val="2"/>
      </w:numPr>
      <w:spacing w:after="120"/>
    </w:pPr>
    <w:rPr>
      <w:color w:val="000000"/>
      <w:sz w:val="22"/>
      <w:lang w:val="en-US" w:eastAsia="en-US"/>
    </w:rPr>
  </w:style>
  <w:style w:type="paragraph" w:customStyle="1" w:styleId="Bullet20">
    <w:name w:val="*Bullet2"/>
    <w:rsid w:val="009610AA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  <w:lang w:val="en-US" w:eastAsia="en-US"/>
    </w:rPr>
  </w:style>
  <w:style w:type="character" w:styleId="Forte">
    <w:name w:val="Strong"/>
    <w:basedOn w:val="Fontepargpadro"/>
    <w:qFormat/>
    <w:rsid w:val="009610AA"/>
    <w:rPr>
      <w:b/>
      <w:bCs/>
    </w:rPr>
  </w:style>
  <w:style w:type="paragraph" w:customStyle="1" w:styleId="AuthorAddress">
    <w:name w:val="*Author Address"/>
    <w:basedOn w:val="Body1"/>
    <w:rsid w:val="009610AA"/>
    <w:pPr>
      <w:spacing w:after="0"/>
    </w:pPr>
  </w:style>
  <w:style w:type="paragraph" w:customStyle="1" w:styleId="AuthorName">
    <w:name w:val="*Author Name"/>
    <w:basedOn w:val="Body1"/>
    <w:rsid w:val="009610AA"/>
    <w:pPr>
      <w:spacing w:after="0"/>
    </w:pPr>
    <w:rPr>
      <w:b/>
    </w:rPr>
  </w:style>
  <w:style w:type="paragraph" w:customStyle="1" w:styleId="DocumentTitle">
    <w:name w:val="*Document Title"/>
    <w:rsid w:val="009610AA"/>
    <w:pPr>
      <w:framePr w:hSpace="187" w:vSpace="187" w:wrap="around" w:vAnchor="text" w:hAnchor="text" w:y="1"/>
      <w:jc w:val="center"/>
    </w:pPr>
    <w:rPr>
      <w:b/>
      <w:smallCaps/>
      <w:noProof/>
      <w:sz w:val="32"/>
      <w:lang w:val="en-US" w:eastAsia="en-US"/>
    </w:rPr>
  </w:style>
  <w:style w:type="paragraph" w:customStyle="1" w:styleId="CoverPageInfo">
    <w:name w:val="*Cover Page Info"/>
    <w:rsid w:val="009610AA"/>
    <w:pPr>
      <w:framePr w:hSpace="187" w:vSpace="187" w:wrap="around" w:vAnchor="text" w:hAnchor="text" w:y="1"/>
      <w:spacing w:after="120"/>
      <w:jc w:val="center"/>
    </w:pPr>
    <w:rPr>
      <w:b/>
      <w:sz w:val="24"/>
      <w:lang w:val="en-US" w:eastAsia="en-US"/>
    </w:rPr>
  </w:style>
  <w:style w:type="paragraph" w:customStyle="1" w:styleId="Header4">
    <w:name w:val="*Header 4"/>
    <w:rsid w:val="009610AA"/>
    <w:pPr>
      <w:numPr>
        <w:ilvl w:val="3"/>
        <w:numId w:val="6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customStyle="1" w:styleId="HN1NotHeader1">
    <w:name w:val="*HN 1 Not Header 1"/>
    <w:basedOn w:val="Header1"/>
    <w:rsid w:val="009610AA"/>
    <w:pPr>
      <w:spacing w:before="120"/>
    </w:pPr>
  </w:style>
  <w:style w:type="paragraph" w:customStyle="1" w:styleId="Header5">
    <w:name w:val="*Header 5"/>
    <w:basedOn w:val="Header4"/>
    <w:rsid w:val="009610AA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"/>
    <w:rsid w:val="009610AA"/>
    <w:pPr>
      <w:spacing w:before="60" w:after="60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Body1"/>
    <w:rsid w:val="009610AA"/>
    <w:pPr>
      <w:spacing w:before="60" w:after="60"/>
      <w:jc w:val="center"/>
    </w:pPr>
    <w:rPr>
      <w:b/>
    </w:rPr>
  </w:style>
  <w:style w:type="paragraph" w:customStyle="1" w:styleId="Tablebullet1">
    <w:name w:val="*Table bullet 1"/>
    <w:basedOn w:val="Normal"/>
    <w:rsid w:val="009610AA"/>
    <w:pPr>
      <w:numPr>
        <w:numId w:val="3"/>
      </w:numPr>
      <w:tabs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"/>
    <w:rsid w:val="009610AA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MapadoDocumento">
    <w:name w:val="Document Map"/>
    <w:basedOn w:val="Normal"/>
    <w:semiHidden/>
    <w:rsid w:val="009610AA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9610AA"/>
    <w:pPr>
      <w:spacing w:after="0"/>
    </w:pPr>
    <w:rPr>
      <w:b/>
    </w:rPr>
  </w:style>
  <w:style w:type="paragraph" w:customStyle="1" w:styleId="ResumeTitle">
    <w:name w:val="*Resume Title"/>
    <w:basedOn w:val="ResumeName"/>
    <w:rsid w:val="009610AA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9610AA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9610AA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9610AA"/>
    <w:pPr>
      <w:spacing w:after="120"/>
    </w:pPr>
    <w:rPr>
      <w:i/>
    </w:rPr>
  </w:style>
  <w:style w:type="paragraph" w:customStyle="1" w:styleId="TemplateGuide">
    <w:name w:val="TemplateGuide"/>
    <w:basedOn w:val="Body1"/>
    <w:rsid w:val="009610AA"/>
    <w:pPr>
      <w:keepLines/>
    </w:pPr>
    <w:rPr>
      <w:i/>
      <w:color w:val="0000FF"/>
    </w:rPr>
  </w:style>
  <w:style w:type="paragraph" w:styleId="Corpodetexto">
    <w:name w:val="Body Text"/>
    <w:basedOn w:val="Normal"/>
    <w:rsid w:val="009610AA"/>
    <w:pPr>
      <w:shd w:val="clear" w:color="auto" w:fill="C0C0C0"/>
      <w:autoSpaceDE w:val="0"/>
      <w:autoSpaceDN w:val="0"/>
      <w:adjustRightInd w:val="0"/>
    </w:pPr>
    <w:rPr>
      <w:rFonts w:ascii="Geneva" w:hAnsi="Geneva"/>
      <w:color w:val="000000"/>
      <w:sz w:val="20"/>
    </w:rPr>
  </w:style>
  <w:style w:type="paragraph" w:styleId="Corpodetexto2">
    <w:name w:val="Body Text 2"/>
    <w:basedOn w:val="Normal"/>
    <w:rsid w:val="009610AA"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color w:val="000000"/>
      <w:sz w:val="24"/>
      <w:szCs w:val="22"/>
    </w:rPr>
  </w:style>
  <w:style w:type="paragraph" w:styleId="Commarcadores">
    <w:name w:val="List Bullet"/>
    <w:basedOn w:val="Normal"/>
    <w:autoRedefine/>
    <w:rsid w:val="009610AA"/>
    <w:pPr>
      <w:numPr>
        <w:numId w:val="7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  <w:sz w:val="20"/>
    </w:rPr>
  </w:style>
  <w:style w:type="paragraph" w:styleId="Commarcadores2">
    <w:name w:val="List Bullet 2"/>
    <w:basedOn w:val="Normal"/>
    <w:autoRedefine/>
    <w:rsid w:val="009610AA"/>
    <w:pPr>
      <w:numPr>
        <w:numId w:val="8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Commarcadores3">
    <w:name w:val="List Bullet 3"/>
    <w:basedOn w:val="Normal"/>
    <w:autoRedefine/>
    <w:rsid w:val="009610AA"/>
    <w:pPr>
      <w:numPr>
        <w:numId w:val="9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Commarcadores4">
    <w:name w:val="List Bullet 4"/>
    <w:basedOn w:val="Normal"/>
    <w:autoRedefine/>
    <w:rsid w:val="009610AA"/>
    <w:pPr>
      <w:numPr>
        <w:numId w:val="10"/>
      </w:numPr>
      <w:tabs>
        <w:tab w:val="clear" w:pos="1440"/>
        <w:tab w:val="left" w:pos="1134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">
    <w:name w:val="List Number"/>
    <w:basedOn w:val="Normal"/>
    <w:rsid w:val="009610AA"/>
    <w:pPr>
      <w:numPr>
        <w:numId w:val="11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</w:rPr>
  </w:style>
  <w:style w:type="paragraph" w:styleId="Numerada2">
    <w:name w:val="List Number 2"/>
    <w:basedOn w:val="Normal"/>
    <w:rsid w:val="009610AA"/>
    <w:pPr>
      <w:numPr>
        <w:numId w:val="12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Numerada3">
    <w:name w:val="List Number 3"/>
    <w:basedOn w:val="Normal"/>
    <w:rsid w:val="009610AA"/>
    <w:pPr>
      <w:numPr>
        <w:numId w:val="13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Numerada5">
    <w:name w:val="List Number 5"/>
    <w:basedOn w:val="Normal"/>
    <w:rsid w:val="009610AA"/>
    <w:pPr>
      <w:numPr>
        <w:numId w:val="14"/>
      </w:numPr>
      <w:tabs>
        <w:tab w:val="clear" w:pos="1800"/>
        <w:tab w:val="left" w:pos="1134"/>
        <w:tab w:val="left" w:pos="1418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4">
    <w:name w:val="List Number 4"/>
    <w:basedOn w:val="Normal"/>
    <w:rsid w:val="009610AA"/>
    <w:pPr>
      <w:numPr>
        <w:numId w:val="15"/>
      </w:numPr>
      <w:tabs>
        <w:tab w:val="clear" w:pos="1440"/>
        <w:tab w:val="left" w:pos="1134"/>
        <w:tab w:val="left" w:pos="1418"/>
      </w:tabs>
      <w:spacing w:line="280" w:lineRule="atLeast"/>
      <w:ind w:left="1209"/>
    </w:pPr>
    <w:rPr>
      <w:rFonts w:ascii="Times New Roman" w:hAnsi="Times New Roman"/>
    </w:rPr>
  </w:style>
  <w:style w:type="paragraph" w:styleId="Commarcadores5">
    <w:name w:val="List Bullet 5"/>
    <w:basedOn w:val="Normal"/>
    <w:autoRedefine/>
    <w:rsid w:val="009610AA"/>
    <w:pPr>
      <w:numPr>
        <w:numId w:val="16"/>
      </w:numPr>
      <w:tabs>
        <w:tab w:val="clear" w:pos="1800"/>
        <w:tab w:val="left" w:pos="1134"/>
        <w:tab w:val="left" w:pos="1418"/>
      </w:tabs>
      <w:spacing w:line="280" w:lineRule="atLeast"/>
      <w:ind w:left="1702" w:hanging="284"/>
    </w:pPr>
    <w:rPr>
      <w:rFonts w:ascii="Times New Roman" w:hAnsi="Times New Roman"/>
    </w:rPr>
  </w:style>
  <w:style w:type="paragraph" w:customStyle="1" w:styleId="Bullet">
    <w:name w:val="Bullet"/>
    <w:basedOn w:val="Normal"/>
    <w:rsid w:val="009610AA"/>
    <w:pPr>
      <w:tabs>
        <w:tab w:val="left" w:pos="284"/>
      </w:tabs>
      <w:spacing w:before="130"/>
      <w:ind w:left="284" w:hanging="284"/>
      <w:jc w:val="both"/>
    </w:pPr>
    <w:rPr>
      <w:rFonts w:ascii="Times New Roman" w:hAnsi="Times New Roman"/>
      <w:lang w:val="en-GB"/>
    </w:rPr>
  </w:style>
  <w:style w:type="paragraph" w:customStyle="1" w:styleId="Head0">
    <w:name w:val="Head0"/>
    <w:basedOn w:val="Ttulo1"/>
    <w:rsid w:val="009610AA"/>
    <w:pPr>
      <w:keepNext w:val="0"/>
      <w:spacing w:before="0" w:after="240"/>
      <w:outlineLvl w:val="9"/>
    </w:pPr>
    <w:rPr>
      <w:rFonts w:ascii="Book Antiqua" w:hAnsi="Book Antiqua"/>
      <w:color w:val="000000"/>
      <w:kern w:val="0"/>
      <w:sz w:val="36"/>
    </w:rPr>
  </w:style>
  <w:style w:type="paragraph" w:customStyle="1" w:styleId="ABLOCKPARA">
    <w:name w:val="A BLOCK PARA"/>
    <w:basedOn w:val="Normal"/>
    <w:rsid w:val="009610AA"/>
    <w:rPr>
      <w:rFonts w:ascii="Book Antiqua" w:hAnsi="Book Antiqua"/>
    </w:rPr>
  </w:style>
  <w:style w:type="paragraph" w:customStyle="1" w:styleId="module">
    <w:name w:val="module"/>
    <w:basedOn w:val="Normal"/>
    <w:rsid w:val="009610AA"/>
    <w:pPr>
      <w:ind w:left="1980"/>
    </w:pPr>
    <w:rPr>
      <w:rFonts w:ascii="Times New Roman" w:hAnsi="Times New Roman"/>
      <w:color w:val="000000"/>
    </w:rPr>
  </w:style>
  <w:style w:type="paragraph" w:styleId="Ttulo">
    <w:name w:val="Title"/>
    <w:basedOn w:val="Normal"/>
    <w:qFormat/>
    <w:rsid w:val="009610AA"/>
    <w:pPr>
      <w:jc w:val="center"/>
    </w:pPr>
    <w:rPr>
      <w:rFonts w:ascii="Times New Roman" w:hAnsi="Times New Roman"/>
      <w:sz w:val="28"/>
      <w:u w:val="single"/>
    </w:rPr>
  </w:style>
  <w:style w:type="paragraph" w:styleId="Recuodecorpodetexto2">
    <w:name w:val="Body Text Indent 2"/>
    <w:basedOn w:val="Normal"/>
    <w:rsid w:val="009610AA"/>
    <w:pPr>
      <w:autoSpaceDE w:val="0"/>
      <w:autoSpaceDN w:val="0"/>
      <w:ind w:left="-90"/>
    </w:pPr>
    <w:rPr>
      <w:rFonts w:ascii="Palatino" w:hAnsi="Palatino"/>
      <w:szCs w:val="22"/>
    </w:rPr>
  </w:style>
  <w:style w:type="paragraph" w:styleId="Lista">
    <w:name w:val="List"/>
    <w:aliases w:val="List Bulleted"/>
    <w:basedOn w:val="Normal"/>
    <w:rsid w:val="009610AA"/>
    <w:pPr>
      <w:numPr>
        <w:numId w:val="17"/>
      </w:numPr>
      <w:spacing w:before="60" w:after="60"/>
    </w:pPr>
    <w:rPr>
      <w:sz w:val="20"/>
    </w:rPr>
  </w:style>
  <w:style w:type="paragraph" w:customStyle="1" w:styleId="centered">
    <w:name w:val="centered"/>
    <w:basedOn w:val="Normal"/>
    <w:rsid w:val="009610AA"/>
    <w:pPr>
      <w:spacing w:before="80" w:after="60"/>
    </w:pPr>
    <w:rPr>
      <w:sz w:val="20"/>
    </w:rPr>
  </w:style>
  <w:style w:type="paragraph" w:styleId="NormalWeb">
    <w:name w:val="Normal (Web)"/>
    <w:basedOn w:val="Normal"/>
    <w:uiPriority w:val="99"/>
    <w:rsid w:val="00961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9610AA"/>
    <w:rPr>
      <w:rFonts w:ascii="Times New Roman" w:hAnsi="Times New Roman"/>
      <w:sz w:val="20"/>
      <w:lang w:val="pt-BR" w:eastAsia="pt-BR"/>
    </w:rPr>
  </w:style>
  <w:style w:type="paragraph" w:styleId="Corpodetexto3">
    <w:name w:val="Body Text 3"/>
    <w:basedOn w:val="Normal"/>
    <w:rsid w:val="009610AA"/>
    <w:rPr>
      <w:b/>
      <w:sz w:val="20"/>
    </w:rPr>
  </w:style>
  <w:style w:type="paragraph" w:styleId="Recuodecorpodetexto">
    <w:name w:val="Body Text Indent"/>
    <w:basedOn w:val="Normal"/>
    <w:rsid w:val="009610AA"/>
    <w:pPr>
      <w:ind w:left="720"/>
      <w:jc w:val="both"/>
    </w:pPr>
    <w:rPr>
      <w:rFonts w:ascii="Comic Sans MS" w:hAnsi="Comic Sans MS"/>
      <w:i/>
    </w:rPr>
  </w:style>
  <w:style w:type="paragraph" w:styleId="Recuodecorpodetexto3">
    <w:name w:val="Body Text Indent 3"/>
    <w:basedOn w:val="Normal"/>
    <w:rsid w:val="009610AA"/>
    <w:pPr>
      <w:ind w:left="720"/>
    </w:pPr>
    <w:rPr>
      <w:rFonts w:ascii="Comic Sans MS" w:hAnsi="Comic Sans MS"/>
      <w:i/>
    </w:rPr>
  </w:style>
  <w:style w:type="paragraph" w:customStyle="1" w:styleId="n">
    <w:name w:val="n"/>
    <w:basedOn w:val="Ttulo4"/>
    <w:rsid w:val="009610AA"/>
    <w:pPr>
      <w:snapToGrid/>
      <w:spacing w:before="240" w:after="60"/>
      <w:jc w:val="both"/>
    </w:pPr>
    <w:rPr>
      <w:rFonts w:eastAsia="Times New Roman"/>
      <w:color w:val="auto"/>
      <w:sz w:val="20"/>
      <w:lang w:val="pt-BR" w:eastAsia="pt-BR"/>
    </w:rPr>
  </w:style>
  <w:style w:type="character" w:customStyle="1" w:styleId="Ttulodecabedamensagem">
    <w:name w:val="Título de cabeç. da mensagem"/>
    <w:rsid w:val="009610AA"/>
    <w:rPr>
      <w:rFonts w:ascii="Arial Black" w:hAnsi="Arial Black"/>
      <w:sz w:val="18"/>
    </w:rPr>
  </w:style>
  <w:style w:type="table" w:styleId="Tabelacomgrade">
    <w:name w:val="Table Grid"/>
    <w:basedOn w:val="Tabelanormal"/>
    <w:rsid w:val="005B0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044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04485"/>
    <w:rPr>
      <w:rFonts w:ascii="Tahoma" w:hAnsi="Tahoma" w:cs="Tahoma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448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470995"/>
    <w:pPr>
      <w:ind w:left="720"/>
    </w:pPr>
    <w:rPr>
      <w:rFonts w:ascii="Calibri" w:eastAsiaTheme="minorHAnsi" w:hAnsi="Calibri"/>
      <w:szCs w:val="22"/>
      <w:lang w:val="pt-BR" w:eastAsia="pt-BR"/>
    </w:rPr>
  </w:style>
  <w:style w:type="character" w:customStyle="1" w:styleId="l0s521">
    <w:name w:val="l0s521"/>
    <w:basedOn w:val="Fontepargpadro"/>
    <w:rsid w:val="007337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7337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7337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7337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egis.tanaka\Desktop\GF%20-%20Template%20de%20Documen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9E63A97A84C4EAEC949036BEA37A6" ma:contentTypeVersion="0" ma:contentTypeDescription="Crie um novo documento." ma:contentTypeScope="" ma:versionID="ddd63f039a1a3ba2f1700bcc5ad46c0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1FBD-EF05-43F7-A80F-512E34D55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F226DB5-91BA-437D-80E4-5645AA74D9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425C24A-5A5A-44D1-B9E9-7BDD8EF269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4AAD93-B3A9-44E8-A3FF-8CDF681C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 - Template de Documento.dot</Template>
  <TotalTime>955</TotalTime>
  <Pages>20</Pages>
  <Words>2287</Words>
  <Characters>12354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Fucnional e Técnica de Desenvolvimento</vt:lpstr>
    </vt:vector>
  </TitlesOfParts>
  <Company>Aché Laboratórios Farmaceuticos</Company>
  <LinksUpToDate>false</LinksUpToDate>
  <CharactersWithSpaces>14612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Fucnional e Técnica de Desenvolvimento</dc:title>
  <dc:subject>SAP - Documento Modelo - SMS</dc:subject>
  <dc:creator>Daniel Sagiorato</dc:creator>
  <cp:lastModifiedBy>acthiago</cp:lastModifiedBy>
  <cp:revision>5</cp:revision>
  <cp:lastPrinted>2005-08-17T18:06:00Z</cp:lastPrinted>
  <dcterms:created xsi:type="dcterms:W3CDTF">2013-07-13T15:45:00Z</dcterms:created>
  <dcterms:modified xsi:type="dcterms:W3CDTF">2013-07-24T13:56:00Z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0x01010081B9E63A97A84C4EAEC949036BEA37A6</vt:lpwstr>
  </property>
</Properties>
</file>